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600646265"/>
        <w:docPartObj>
          <w:docPartGallery w:val="Cover Pages"/>
          <w:docPartUnique/>
        </w:docPartObj>
      </w:sdtPr>
      <w:sdtEndPr/>
      <w:sdtContent>
        <w:p w14:paraId="25CF24ED" w14:textId="3F8F0E06" w:rsidR="00605EEB" w:rsidRDefault="00605EEB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335"/>
          </w:tblGrid>
          <w:tr w:rsidR="00605EEB" w14:paraId="1F0FA8B8" w14:textId="77777777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84F2E59B795E49EB91066B89408AE8A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6C8591F" w14:textId="408E5423" w:rsidR="00605EEB" w:rsidRDefault="00605EEB">
                    <w:pPr>
                      <w:pStyle w:val="Sansinterligne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color w:val="365F91" w:themeColor="accent1" w:themeShade="BF"/>
                        <w:sz w:val="24"/>
                        <w:szCs w:val="24"/>
                      </w:rPr>
                      <w:t>CPNV</w:t>
                    </w:r>
                  </w:p>
                </w:tc>
              </w:sdtContent>
            </w:sdt>
          </w:tr>
          <w:tr w:rsidR="00605EEB" w14:paraId="40FDC898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6A5E878E92CF4665BB920AE3E143AAA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6C865FF" w14:textId="6C30B06F" w:rsidR="00605EEB" w:rsidRDefault="00605EEB" w:rsidP="00605EEB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>Los Sainte-Croix Concession</w:t>
                    </w:r>
                  </w:p>
                </w:sdtContent>
              </w:sdt>
            </w:tc>
          </w:tr>
          <w:tr w:rsidR="00605EEB" w14:paraId="5D0FD346" w14:textId="77777777" w:rsidTr="00703C27">
            <w:trPr>
              <w:trHeight w:val="748"/>
            </w:trPr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337ED1A" w14:textId="77777777" w:rsidR="00703C27" w:rsidRPr="00703C27" w:rsidRDefault="00703C27" w:rsidP="00703C27">
                <w:pPr>
                  <w:pStyle w:val="Sansinterligne"/>
                  <w:rPr>
                    <w:i w:val="0"/>
                    <w:color w:val="365F91" w:themeColor="accent1" w:themeShade="BF"/>
                    <w:sz w:val="24"/>
                    <w:szCs w:val="24"/>
                  </w:rPr>
                </w:pPr>
                <w:r w:rsidRPr="00703C27">
                  <w:rPr>
                    <w:i w:val="0"/>
                    <w:color w:val="365F91" w:themeColor="accent1" w:themeShade="BF"/>
                    <w:sz w:val="24"/>
                    <w:szCs w:val="24"/>
                  </w:rPr>
                  <w:t>Crée par :</w:t>
                </w:r>
              </w:p>
              <w:p w14:paraId="3FFBA322" w14:textId="4AA79F4F" w:rsidR="00605EEB" w:rsidRDefault="00F77555" w:rsidP="00703C27">
                <w:pPr>
                  <w:pStyle w:val="Sansinterligne"/>
                  <w:rPr>
                    <w:color w:val="365F91" w:themeColor="accent1" w:themeShade="BF"/>
                    <w:sz w:val="24"/>
                    <w:szCs w:val="24"/>
                  </w:rPr>
                </w:pPr>
                <w:hyperlink r:id="rId11" w:history="1">
                  <w:r w:rsidR="00703C27" w:rsidRPr="00AD392B">
                    <w:rPr>
                      <w:rStyle w:val="Lienhypertexte"/>
                      <w:sz w:val="24"/>
                      <w:szCs w:val="24"/>
                    </w:rPr>
                    <w:t>Nuno.RIBEIRO-PEREIRA@cpnv.ch</w:t>
                  </w:r>
                </w:hyperlink>
              </w:p>
              <w:p w14:paraId="5925F952" w14:textId="2893AA24" w:rsidR="00703C27" w:rsidRDefault="00F77555" w:rsidP="00703C27">
                <w:pPr>
                  <w:pStyle w:val="Sansinterligne"/>
                  <w:rPr>
                    <w:color w:val="365F91" w:themeColor="accent1" w:themeShade="BF"/>
                    <w:sz w:val="24"/>
                    <w:szCs w:val="24"/>
                  </w:rPr>
                </w:pPr>
                <w:hyperlink r:id="rId12" w:history="1">
                  <w:r w:rsidR="00703C27" w:rsidRPr="00AD392B">
                    <w:rPr>
                      <w:rStyle w:val="Lienhypertexte"/>
                      <w:sz w:val="24"/>
                      <w:szCs w:val="24"/>
                    </w:rPr>
                    <w:t>Rui-Miguel.MONTEIRO-PEREIRA@cpnv.ch</w:t>
                  </w:r>
                </w:hyperlink>
              </w:p>
              <w:p w14:paraId="56411A68" w14:textId="49F2E8FD" w:rsidR="00703C27" w:rsidRDefault="00F77555" w:rsidP="00703C27">
                <w:pPr>
                  <w:pStyle w:val="Sansinterligne"/>
                  <w:rPr>
                    <w:color w:val="365F91" w:themeColor="accent1" w:themeShade="BF"/>
                    <w:sz w:val="24"/>
                  </w:rPr>
                </w:pPr>
                <w:hyperlink r:id="rId13" w:history="1">
                  <w:r w:rsidR="00703C27" w:rsidRPr="00AD392B">
                    <w:rPr>
                      <w:rStyle w:val="Lienhypertexte"/>
                      <w:sz w:val="24"/>
                    </w:rPr>
                    <w:t>Diego.PINTO-TOMAZ@cpnv.ch</w:t>
                  </w:r>
                </w:hyperlink>
              </w:p>
              <w:p w14:paraId="63054AB4" w14:textId="070141AC" w:rsidR="00703C27" w:rsidRDefault="00703C27" w:rsidP="00703C27">
                <w:pPr>
                  <w:pStyle w:val="Sansinterligne"/>
                  <w:rPr>
                    <w:color w:val="365F91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085"/>
          </w:tblGrid>
          <w:tr w:rsidR="00605EEB" w14:paraId="1AE35BD6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329163F" w14:textId="357D9125" w:rsidR="00605EEB" w:rsidRDefault="00605EEB">
                <w:pPr>
                  <w:pStyle w:val="Sansinterligne"/>
                  <w:rPr>
                    <w:color w:val="4F81BD" w:themeColor="accent1"/>
                    <w:sz w:val="28"/>
                    <w:szCs w:val="28"/>
                  </w:rPr>
                </w:pPr>
              </w:p>
              <w:p w14:paraId="1A47455B" w14:textId="56BC627D" w:rsidR="00605EEB" w:rsidRDefault="00605EEB">
                <w:pPr>
                  <w:pStyle w:val="Sansinterligne"/>
                  <w:rPr>
                    <w:color w:val="4F81BD" w:themeColor="accent1"/>
                    <w:sz w:val="28"/>
                    <w:szCs w:val="28"/>
                  </w:rPr>
                </w:pPr>
              </w:p>
              <w:p w14:paraId="3B3C7F10" w14:textId="77777777" w:rsidR="00605EEB" w:rsidRDefault="00605EEB">
                <w:pPr>
                  <w:pStyle w:val="Sansinterligne"/>
                  <w:rPr>
                    <w:color w:val="4F81BD" w:themeColor="accent1"/>
                  </w:rPr>
                </w:pPr>
              </w:p>
            </w:tc>
          </w:tr>
        </w:tbl>
        <w:p w14:paraId="1C139013" w14:textId="77777777" w:rsidR="00703C27" w:rsidRDefault="00605EEB">
          <w:r>
            <w:br w:type="page"/>
          </w:r>
        </w:p>
      </w:sdtContent>
    </w:sdt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fr-FR" w:eastAsia="fr-FR"/>
        </w:rPr>
        <w:id w:val="-18678936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DA81F6" w14:textId="11A0291B" w:rsidR="00703C27" w:rsidRDefault="00703C27">
          <w:pPr>
            <w:pStyle w:val="En-ttedetabledesmatires"/>
          </w:pPr>
          <w:r>
            <w:rPr>
              <w:lang w:val="fr-FR"/>
            </w:rPr>
            <w:t>Table des ma</w:t>
          </w:r>
          <w:bookmarkStart w:id="0" w:name="_GoBack"/>
          <w:bookmarkEnd w:id="0"/>
          <w:r>
            <w:rPr>
              <w:lang w:val="fr-FR"/>
            </w:rPr>
            <w:t>tières</w:t>
          </w:r>
        </w:p>
        <w:p w14:paraId="671D7024" w14:textId="2F358167" w:rsidR="00F77555" w:rsidRDefault="00703C27">
          <w:pPr>
            <w:pStyle w:val="TM1"/>
            <w:tabs>
              <w:tab w:val="left" w:pos="440"/>
              <w:tab w:val="right" w:leader="dot" w:pos="9174"/>
            </w:tabs>
            <w:rPr>
              <w:rFonts w:cstheme="minorBidi"/>
              <w:noProof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89851811" w:history="1">
            <w:r w:rsidR="00F77555" w:rsidRPr="008E588D">
              <w:rPr>
                <w:rStyle w:val="Lienhypertexte"/>
                <w:noProof/>
              </w:rPr>
              <w:t>1</w:t>
            </w:r>
            <w:r w:rsidR="00F77555">
              <w:rPr>
                <w:rFonts w:cstheme="minorBidi"/>
                <w:noProof/>
              </w:rPr>
              <w:tab/>
            </w:r>
            <w:r w:rsidR="00F77555" w:rsidRPr="008E588D">
              <w:rPr>
                <w:rStyle w:val="Lienhypertexte"/>
                <w:noProof/>
              </w:rPr>
              <w:t>Objectifs du projet</w:t>
            </w:r>
            <w:r w:rsidR="00F77555">
              <w:rPr>
                <w:noProof/>
                <w:webHidden/>
              </w:rPr>
              <w:tab/>
            </w:r>
            <w:r w:rsidR="00F77555">
              <w:rPr>
                <w:noProof/>
                <w:webHidden/>
              </w:rPr>
              <w:fldChar w:fldCharType="begin"/>
            </w:r>
            <w:r w:rsidR="00F77555">
              <w:rPr>
                <w:noProof/>
                <w:webHidden/>
              </w:rPr>
              <w:instrText xml:space="preserve"> PAGEREF _Toc89851811 \h </w:instrText>
            </w:r>
            <w:r w:rsidR="00F77555">
              <w:rPr>
                <w:noProof/>
                <w:webHidden/>
              </w:rPr>
            </w:r>
            <w:r w:rsidR="00F77555">
              <w:rPr>
                <w:noProof/>
                <w:webHidden/>
              </w:rPr>
              <w:fldChar w:fldCharType="separate"/>
            </w:r>
            <w:r w:rsidR="00F77555">
              <w:rPr>
                <w:noProof/>
                <w:webHidden/>
              </w:rPr>
              <w:t>2</w:t>
            </w:r>
            <w:r w:rsidR="00F77555">
              <w:rPr>
                <w:noProof/>
                <w:webHidden/>
              </w:rPr>
              <w:fldChar w:fldCharType="end"/>
            </w:r>
          </w:hyperlink>
        </w:p>
        <w:p w14:paraId="6F6413DB" w14:textId="19157A14" w:rsidR="00F77555" w:rsidRDefault="00F77555">
          <w:pPr>
            <w:pStyle w:val="TM1"/>
            <w:tabs>
              <w:tab w:val="left" w:pos="440"/>
              <w:tab w:val="right" w:leader="dot" w:pos="9174"/>
            </w:tabs>
            <w:rPr>
              <w:rFonts w:cstheme="minorBidi"/>
              <w:noProof/>
            </w:rPr>
          </w:pPr>
          <w:hyperlink w:anchor="_Toc89851812" w:history="1">
            <w:r w:rsidRPr="008E588D">
              <w:rPr>
                <w:rStyle w:val="Lienhypertexte"/>
                <w:noProof/>
              </w:rPr>
              <w:t>2</w:t>
            </w:r>
            <w:r>
              <w:rPr>
                <w:rFonts w:cstheme="minorBidi"/>
                <w:noProof/>
              </w:rPr>
              <w:tab/>
            </w:r>
            <w:r w:rsidRPr="008E588D">
              <w:rPr>
                <w:rStyle w:val="Lienhypertexte"/>
                <w:noProof/>
              </w:rPr>
              <w:t>Description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_Toc89851812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A9F48" w14:textId="27F1E19E" w:rsidR="00F77555" w:rsidRDefault="00F77555">
          <w:pPr>
            <w:pStyle w:val="TM1"/>
            <w:tabs>
              <w:tab w:val="left" w:pos="440"/>
              <w:tab w:val="right" w:leader="dot" w:pos="9174"/>
            </w:tabs>
            <w:rPr>
              <w:rFonts w:cstheme="minorBidi"/>
              <w:noProof/>
            </w:rPr>
          </w:pPr>
          <w:hyperlink w:anchor="_Toc89851813" w:history="1">
            <w:r w:rsidRPr="008E588D">
              <w:rPr>
                <w:rStyle w:val="Lienhypertexte"/>
                <w:noProof/>
              </w:rPr>
              <w:t>3</w:t>
            </w:r>
            <w:r>
              <w:rPr>
                <w:rFonts w:cstheme="minorBidi"/>
                <w:noProof/>
              </w:rPr>
              <w:tab/>
            </w:r>
            <w:r w:rsidRPr="008E588D">
              <w:rPr>
                <w:rStyle w:val="Lienhypertexte"/>
                <w:noProof/>
              </w:rPr>
              <w:t>Cahier des charges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_Toc89851813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88393" w14:textId="5EEDE2AA" w:rsidR="00703C27" w:rsidRDefault="00703C27">
          <w:r>
            <w:rPr>
              <w:b/>
              <w:bCs/>
            </w:rPr>
            <w:fldChar w:fldCharType="end"/>
          </w:r>
        </w:p>
      </w:sdtContent>
    </w:sdt>
    <w:p w14:paraId="1DE897EB" w14:textId="1D1A16B2" w:rsidR="00703C27" w:rsidRDefault="00703C27">
      <w:r>
        <w:br w:type="page"/>
      </w:r>
    </w:p>
    <w:p w14:paraId="0563B24B" w14:textId="6DCAF5B7" w:rsidR="00703C27" w:rsidRDefault="00703C27" w:rsidP="004C4010">
      <w:pPr>
        <w:pStyle w:val="Titre1"/>
      </w:pPr>
      <w:bookmarkStart w:id="1" w:name="_Toc89851811"/>
      <w:r>
        <w:lastRenderedPageBreak/>
        <w:t>Objectifs du projet</w:t>
      </w:r>
      <w:bookmarkEnd w:id="1"/>
    </w:p>
    <w:p w14:paraId="7884CDAA" w14:textId="476B8108" w:rsidR="00547E9F" w:rsidRDefault="004C4010" w:rsidP="00547E9F">
      <w:pPr>
        <w:pStyle w:val="Corpsdetexte"/>
        <w:ind w:left="644"/>
        <w:rPr>
          <w:sz w:val="28"/>
        </w:rPr>
      </w:pPr>
      <w:r>
        <w:rPr>
          <w:sz w:val="28"/>
        </w:rPr>
        <w:t>Le but de ce projet est de créer un MCD et un MLD afin de créer une base de données sur un concessionnaire de voitures à Sainte-Croix.</w:t>
      </w:r>
    </w:p>
    <w:p w14:paraId="49A883C5" w14:textId="5B203BA0" w:rsidR="00AD7D3A" w:rsidRDefault="00AD7D3A" w:rsidP="00AD7D3A">
      <w:pPr>
        <w:pStyle w:val="Titre1"/>
      </w:pPr>
      <w:bookmarkStart w:id="2" w:name="_Toc89851812"/>
      <w:r>
        <w:t>Description du projet</w:t>
      </w:r>
      <w:bookmarkEnd w:id="2"/>
    </w:p>
    <w:p w14:paraId="334730B7" w14:textId="263E0905" w:rsidR="00AD7D3A" w:rsidRPr="00547E9F" w:rsidRDefault="00AD7D3A" w:rsidP="00547E9F">
      <w:pPr>
        <w:pStyle w:val="Corpsdetexte"/>
        <w:ind w:left="644"/>
        <w:rPr>
          <w:sz w:val="28"/>
        </w:rPr>
      </w:pPr>
      <w:r>
        <w:rPr>
          <w:sz w:val="28"/>
        </w:rPr>
        <w:t>Los Sainte-Croix Concession est une concession d’automobile situé à Sainte-Croix qui contient des véhicules de toutes marques</w:t>
      </w:r>
    </w:p>
    <w:p w14:paraId="63EFAB58" w14:textId="68B02B30" w:rsidR="00547E9F" w:rsidRDefault="00547E9F" w:rsidP="00547E9F">
      <w:pPr>
        <w:pStyle w:val="Titre1"/>
      </w:pPr>
      <w:bookmarkStart w:id="3" w:name="_Toc89851813"/>
      <w:r>
        <w:t>Cahier des charges</w:t>
      </w:r>
      <w:bookmarkEnd w:id="3"/>
    </w:p>
    <w:p w14:paraId="2388D7B8" w14:textId="35258BFA" w:rsidR="00547E9F" w:rsidRDefault="00547E9F" w:rsidP="00547E9F">
      <w:pPr>
        <w:pStyle w:val="Corpsdetexte"/>
        <w:numPr>
          <w:ilvl w:val="0"/>
          <w:numId w:val="21"/>
        </w:numPr>
        <w:rPr>
          <w:sz w:val="28"/>
        </w:rPr>
      </w:pPr>
      <w:r>
        <w:rPr>
          <w:sz w:val="28"/>
        </w:rPr>
        <w:t>Créer la base de donnée</w:t>
      </w:r>
    </w:p>
    <w:p w14:paraId="7C77B7FB" w14:textId="4A33F37F" w:rsidR="00547E9F" w:rsidRDefault="00547E9F" w:rsidP="00547E9F">
      <w:pPr>
        <w:pStyle w:val="Corpsdetexte"/>
        <w:numPr>
          <w:ilvl w:val="1"/>
          <w:numId w:val="21"/>
        </w:numPr>
        <w:rPr>
          <w:sz w:val="28"/>
        </w:rPr>
      </w:pPr>
      <w:r>
        <w:rPr>
          <w:sz w:val="28"/>
        </w:rPr>
        <w:t xml:space="preserve">Répertorier tous </w:t>
      </w:r>
      <w:r w:rsidR="00AD7D3A">
        <w:rPr>
          <w:sz w:val="28"/>
        </w:rPr>
        <w:t>les véhicules disponibles</w:t>
      </w:r>
      <w:r>
        <w:rPr>
          <w:sz w:val="28"/>
        </w:rPr>
        <w:t xml:space="preserve"> dans le catalogue</w:t>
      </w:r>
    </w:p>
    <w:p w14:paraId="6169755E" w14:textId="6593516C" w:rsidR="00547E9F" w:rsidRDefault="00AD7D3A" w:rsidP="00547E9F">
      <w:pPr>
        <w:pStyle w:val="Corpsdetexte"/>
        <w:numPr>
          <w:ilvl w:val="0"/>
          <w:numId w:val="21"/>
        </w:numPr>
        <w:rPr>
          <w:sz w:val="28"/>
        </w:rPr>
      </w:pPr>
      <w:r>
        <w:rPr>
          <w:sz w:val="28"/>
        </w:rPr>
        <w:t>Gérer le stock</w:t>
      </w:r>
    </w:p>
    <w:p w14:paraId="5FA79624" w14:textId="29AC2874" w:rsidR="00AD7D3A" w:rsidRDefault="00AD7D3A" w:rsidP="00AD7D3A">
      <w:pPr>
        <w:pStyle w:val="Corpsdetexte"/>
        <w:numPr>
          <w:ilvl w:val="1"/>
          <w:numId w:val="21"/>
        </w:numPr>
        <w:rPr>
          <w:sz w:val="28"/>
        </w:rPr>
      </w:pPr>
      <w:r>
        <w:rPr>
          <w:sz w:val="28"/>
        </w:rPr>
        <w:t>Pouvoir supprimer des véhicules du stock</w:t>
      </w:r>
    </w:p>
    <w:p w14:paraId="42FDD71E" w14:textId="5BA969F3" w:rsidR="00AD7D3A" w:rsidRDefault="00AD7D3A" w:rsidP="00AD7D3A">
      <w:pPr>
        <w:pStyle w:val="Corpsdetexte"/>
        <w:numPr>
          <w:ilvl w:val="1"/>
          <w:numId w:val="21"/>
        </w:numPr>
        <w:rPr>
          <w:sz w:val="28"/>
        </w:rPr>
      </w:pPr>
      <w:r>
        <w:rPr>
          <w:sz w:val="28"/>
        </w:rPr>
        <w:t>Pouvoir ajouter de nouveaux véhicules au stock</w:t>
      </w:r>
    </w:p>
    <w:p w14:paraId="449EF440" w14:textId="0F0939ED" w:rsidR="00547E9F" w:rsidRPr="00F77555" w:rsidRDefault="00AD7D3A" w:rsidP="00F77555">
      <w:pPr>
        <w:pStyle w:val="Corpsdetexte"/>
        <w:numPr>
          <w:ilvl w:val="1"/>
          <w:numId w:val="21"/>
        </w:numPr>
        <w:rPr>
          <w:sz w:val="28"/>
        </w:rPr>
      </w:pPr>
      <w:r>
        <w:rPr>
          <w:sz w:val="28"/>
        </w:rPr>
        <w:t>Pouvoir modifier les caractéristiques des véhicules</w:t>
      </w:r>
    </w:p>
    <w:p w14:paraId="66097247" w14:textId="77777777" w:rsidR="00547E9F" w:rsidRPr="004C4010" w:rsidRDefault="00547E9F" w:rsidP="00547E9F">
      <w:pPr>
        <w:pStyle w:val="Corpsdetexte"/>
        <w:rPr>
          <w:sz w:val="28"/>
        </w:rPr>
      </w:pPr>
    </w:p>
    <w:sectPr w:rsidR="00547E9F" w:rsidRPr="004C4010" w:rsidSect="00605EEB">
      <w:headerReference w:type="default" r:id="rId14"/>
      <w:footerReference w:type="default" r:id="rId15"/>
      <w:pgSz w:w="11906" w:h="16838" w:code="9"/>
      <w:pgMar w:top="1134" w:right="1304" w:bottom="1134" w:left="1418" w:header="624" w:footer="28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99C43A" w14:textId="77777777" w:rsidR="00A23162" w:rsidRDefault="00A23162">
      <w:r>
        <w:separator/>
      </w:r>
    </w:p>
  </w:endnote>
  <w:endnote w:type="continuationSeparator" w:id="0">
    <w:p w14:paraId="4DDBEF00" w14:textId="77777777" w:rsidR="00A23162" w:rsidRDefault="00A23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8" w:space="0" w:color="1F497D" w:themeColor="text2"/>
      </w:tblBorders>
      <w:tblLook w:val="01E0" w:firstRow="1" w:lastRow="1" w:firstColumn="1" w:lastColumn="1" w:noHBand="0" w:noVBand="0"/>
    </w:tblPr>
    <w:tblGrid>
      <w:gridCol w:w="3605"/>
      <w:gridCol w:w="1975"/>
      <w:gridCol w:w="3604"/>
    </w:tblGrid>
    <w:tr w:rsidR="00063FB4" w14:paraId="6D7ED353" w14:textId="77777777" w:rsidTr="005D5554">
      <w:tc>
        <w:tcPr>
          <w:tcW w:w="1962" w:type="pct"/>
          <w:vAlign w:val="center"/>
        </w:tcPr>
        <w:p w14:paraId="595BD897" w14:textId="19DF60DC" w:rsidR="00063FB4" w:rsidRPr="00A8666A" w:rsidRDefault="00063FB4" w:rsidP="00F1211B">
          <w:pPr>
            <w:pStyle w:val="Pieddepage2"/>
            <w:jc w:val="left"/>
            <w:rPr>
              <w:lang w:val="pt-BR"/>
            </w:rPr>
          </w:pPr>
          <w:r>
            <w:rPr>
              <w:lang w:val="pt-BR"/>
            </w:rPr>
            <w:t xml:space="preserve">V. </w:t>
          </w:r>
          <w:r w:rsidR="0049313F">
            <w:rPr>
              <w:lang w:val="pt-BR"/>
            </w:rPr>
            <w:t>1</w:t>
          </w:r>
          <w:r w:rsidR="0085052B">
            <w:rPr>
              <w:lang w:val="pt-BR"/>
            </w:rPr>
            <w:t>.</w:t>
          </w:r>
          <w:r w:rsidR="00D2014D">
            <w:rPr>
              <w:lang w:val="pt-BR"/>
            </w:rPr>
            <w:t>0</w:t>
          </w:r>
        </w:p>
      </w:tc>
      <w:tc>
        <w:tcPr>
          <w:tcW w:w="1075" w:type="pct"/>
          <w:vAlign w:val="center"/>
        </w:tcPr>
        <w:p w14:paraId="1F93E779" w14:textId="60856EAF" w:rsidR="00063FB4" w:rsidRPr="005F249E" w:rsidRDefault="00063FB4" w:rsidP="00F1211B">
          <w:pPr>
            <w:pStyle w:val="Pieddepage"/>
          </w:pPr>
          <w:r w:rsidRPr="005F249E">
            <w:t xml:space="preserve">Page </w:t>
          </w:r>
          <w:r w:rsidRPr="005F249E">
            <w:fldChar w:fldCharType="begin"/>
          </w:r>
          <w:r w:rsidRPr="005F249E">
            <w:instrText xml:space="preserve"> PAGE </w:instrText>
          </w:r>
          <w:r w:rsidRPr="005F249E">
            <w:fldChar w:fldCharType="separate"/>
          </w:r>
          <w:r w:rsidR="00F77555">
            <w:rPr>
              <w:noProof/>
            </w:rPr>
            <w:t>2</w:t>
          </w:r>
          <w:r w:rsidRPr="005F249E">
            <w:fldChar w:fldCharType="end"/>
          </w:r>
          <w:r w:rsidRPr="005F249E">
            <w:t xml:space="preserve"> - </w:t>
          </w:r>
          <w:r w:rsidRPr="005F249E">
            <w:fldChar w:fldCharType="begin"/>
          </w:r>
          <w:r w:rsidRPr="005F249E">
            <w:instrText xml:space="preserve"> NUMPAGES </w:instrText>
          </w:r>
          <w:r w:rsidRPr="005F249E">
            <w:fldChar w:fldCharType="separate"/>
          </w:r>
          <w:r w:rsidR="00F77555">
            <w:rPr>
              <w:noProof/>
            </w:rPr>
            <w:t>2</w:t>
          </w:r>
          <w:r w:rsidRPr="005F249E">
            <w:fldChar w:fldCharType="end"/>
          </w:r>
        </w:p>
      </w:tc>
      <w:tc>
        <w:tcPr>
          <w:tcW w:w="1962" w:type="pct"/>
          <w:vAlign w:val="center"/>
        </w:tcPr>
        <w:p w14:paraId="7FB5DB0A" w14:textId="1E459F9A" w:rsidR="00063FB4" w:rsidRPr="005F249E" w:rsidRDefault="0049313F" w:rsidP="00F1211B">
          <w:pPr>
            <w:pStyle w:val="Pieddepage2"/>
            <w:jc w:val="right"/>
          </w:pPr>
          <w:r>
            <w:t>NRO, RMO &amp; DTZ</w:t>
          </w:r>
          <w:r w:rsidR="00063FB4" w:rsidRPr="005F249E">
            <w:t xml:space="preserve"> </w:t>
          </w:r>
        </w:p>
        <w:p w14:paraId="1503FAE4" w14:textId="388BD1FF" w:rsidR="00063FB4" w:rsidRDefault="00063FB4" w:rsidP="0085052B">
          <w:pPr>
            <w:pStyle w:val="Pieddepage2"/>
            <w:jc w:val="right"/>
          </w:pPr>
        </w:p>
      </w:tc>
    </w:tr>
  </w:tbl>
  <w:p w14:paraId="0FB78278" w14:textId="77777777" w:rsidR="00063FB4" w:rsidRPr="005D5554" w:rsidRDefault="00063FB4" w:rsidP="00063FB4">
    <w:pPr>
      <w:pStyle w:val="Pieddepage"/>
      <w:jc w:val="lef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61D779" w14:textId="77777777" w:rsidR="00A23162" w:rsidRDefault="00A23162">
      <w:r>
        <w:separator/>
      </w:r>
    </w:p>
  </w:footnote>
  <w:footnote w:type="continuationSeparator" w:id="0">
    <w:p w14:paraId="3CF2D8B6" w14:textId="77777777" w:rsidR="00A23162" w:rsidRDefault="00A231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0070C0"/>
      </w:tblBorders>
      <w:tblLook w:val="01E0" w:firstRow="1" w:lastRow="1" w:firstColumn="1" w:lastColumn="1" w:noHBand="0" w:noVBand="0"/>
    </w:tblPr>
    <w:tblGrid>
      <w:gridCol w:w="2988"/>
      <w:gridCol w:w="3099"/>
      <w:gridCol w:w="3097"/>
    </w:tblGrid>
    <w:tr w:rsidR="00063FB4" w14:paraId="49935C09" w14:textId="77777777" w:rsidTr="26FB454C">
      <w:tc>
        <w:tcPr>
          <w:tcW w:w="1627" w:type="pct"/>
          <w:vAlign w:val="center"/>
        </w:tcPr>
        <w:p w14:paraId="1FC39945" w14:textId="77777777" w:rsidR="00063FB4" w:rsidRDefault="00063FB4" w:rsidP="00241994">
          <w:pPr>
            <w:spacing w:line="276" w:lineRule="auto"/>
          </w:pPr>
          <w:r>
            <w:rPr>
              <w:noProof/>
              <w:lang w:val="fr-CH" w:eastAsia="fr-CH"/>
            </w:rPr>
            <w:drawing>
              <wp:inline distT="0" distB="0" distL="0" distR="0" wp14:anchorId="3C608D82" wp14:editId="5F218645">
                <wp:extent cx="1324800" cy="403200"/>
                <wp:effectExtent l="0" t="0" r="0" b="0"/>
                <wp:docPr id="6" name="Image 6" descr="LOGO CPNV 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CPNV 0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4800" cy="403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87" w:type="pct"/>
          <w:vAlign w:val="center"/>
        </w:tcPr>
        <w:p w14:paraId="6AB65177" w14:textId="77777777" w:rsidR="00063FB4" w:rsidRDefault="0049313F" w:rsidP="0049313F">
          <w:pPr>
            <w:pStyle w:val="En-tte"/>
          </w:pPr>
          <w:r>
            <w:t>MA-08</w:t>
          </w:r>
        </w:p>
        <w:p w14:paraId="1C340FD2" w14:textId="31EE72FE" w:rsidR="0049313F" w:rsidRPr="0049313F" w:rsidRDefault="0049313F" w:rsidP="0049313F">
          <w:pPr>
            <w:pStyle w:val="En-tte"/>
            <w:rPr>
              <w:b w:val="0"/>
            </w:rPr>
          </w:pPr>
          <w:r w:rsidRPr="0049313F">
            <w:rPr>
              <w:b w:val="0"/>
            </w:rPr>
            <w:t xml:space="preserve">Projet BDD </w:t>
          </w:r>
        </w:p>
      </w:tc>
      <w:tc>
        <w:tcPr>
          <w:tcW w:w="1687" w:type="pct"/>
          <w:vAlign w:val="center"/>
        </w:tcPr>
        <w:p w14:paraId="2EDB3A29" w14:textId="2102C27A" w:rsidR="00063FB4" w:rsidRPr="005F249E" w:rsidRDefault="00063FB4" w:rsidP="00F1211B">
          <w:pPr>
            <w:pStyle w:val="En-tte"/>
            <w:jc w:val="right"/>
          </w:pPr>
        </w:p>
        <w:p w14:paraId="0562CB0E" w14:textId="77777777" w:rsidR="00063FB4" w:rsidRPr="00CE2EB4" w:rsidRDefault="00063FB4" w:rsidP="00F1211B">
          <w:pPr>
            <w:pStyle w:val="En-tte2"/>
            <w:jc w:val="right"/>
          </w:pPr>
        </w:p>
      </w:tc>
    </w:tr>
  </w:tbl>
  <w:p w14:paraId="34CE0A41" w14:textId="77777777" w:rsidR="00063FB4" w:rsidRPr="00063FB4" w:rsidRDefault="00063FB4" w:rsidP="00F1211B">
    <w:pPr>
      <w:pStyle w:val="En-tte"/>
      <w:rPr>
        <w:sz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13520"/>
    <w:multiLevelType w:val="hybridMultilevel"/>
    <w:tmpl w:val="42AE78E8"/>
    <w:lvl w:ilvl="0" w:tplc="100C000F">
      <w:start w:val="1"/>
      <w:numFmt w:val="decimal"/>
      <w:lvlText w:val="%1."/>
      <w:lvlJc w:val="left"/>
      <w:pPr>
        <w:ind w:left="1004" w:hanging="360"/>
      </w:pPr>
    </w:lvl>
    <w:lvl w:ilvl="1" w:tplc="100C0019" w:tentative="1">
      <w:start w:val="1"/>
      <w:numFmt w:val="lowerLetter"/>
      <w:lvlText w:val="%2."/>
      <w:lvlJc w:val="left"/>
      <w:pPr>
        <w:ind w:left="1724" w:hanging="360"/>
      </w:pPr>
    </w:lvl>
    <w:lvl w:ilvl="2" w:tplc="100C001B" w:tentative="1">
      <w:start w:val="1"/>
      <w:numFmt w:val="lowerRoman"/>
      <w:lvlText w:val="%3."/>
      <w:lvlJc w:val="right"/>
      <w:pPr>
        <w:ind w:left="2444" w:hanging="180"/>
      </w:pPr>
    </w:lvl>
    <w:lvl w:ilvl="3" w:tplc="100C000F" w:tentative="1">
      <w:start w:val="1"/>
      <w:numFmt w:val="decimal"/>
      <w:lvlText w:val="%4."/>
      <w:lvlJc w:val="left"/>
      <w:pPr>
        <w:ind w:left="3164" w:hanging="360"/>
      </w:pPr>
    </w:lvl>
    <w:lvl w:ilvl="4" w:tplc="100C0019" w:tentative="1">
      <w:start w:val="1"/>
      <w:numFmt w:val="lowerLetter"/>
      <w:lvlText w:val="%5."/>
      <w:lvlJc w:val="left"/>
      <w:pPr>
        <w:ind w:left="3884" w:hanging="360"/>
      </w:pPr>
    </w:lvl>
    <w:lvl w:ilvl="5" w:tplc="100C001B" w:tentative="1">
      <w:start w:val="1"/>
      <w:numFmt w:val="lowerRoman"/>
      <w:lvlText w:val="%6."/>
      <w:lvlJc w:val="right"/>
      <w:pPr>
        <w:ind w:left="4604" w:hanging="180"/>
      </w:pPr>
    </w:lvl>
    <w:lvl w:ilvl="6" w:tplc="100C000F" w:tentative="1">
      <w:start w:val="1"/>
      <w:numFmt w:val="decimal"/>
      <w:lvlText w:val="%7."/>
      <w:lvlJc w:val="left"/>
      <w:pPr>
        <w:ind w:left="5324" w:hanging="360"/>
      </w:pPr>
    </w:lvl>
    <w:lvl w:ilvl="7" w:tplc="100C0019" w:tentative="1">
      <w:start w:val="1"/>
      <w:numFmt w:val="lowerLetter"/>
      <w:lvlText w:val="%8."/>
      <w:lvlJc w:val="left"/>
      <w:pPr>
        <w:ind w:left="6044" w:hanging="360"/>
      </w:pPr>
    </w:lvl>
    <w:lvl w:ilvl="8" w:tplc="10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D650DAC"/>
    <w:multiLevelType w:val="hybridMultilevel"/>
    <w:tmpl w:val="ECA04B9C"/>
    <w:lvl w:ilvl="0" w:tplc="0706B562">
      <w:numFmt w:val="bullet"/>
      <w:lvlText w:val="-"/>
      <w:lvlJc w:val="left"/>
      <w:pPr>
        <w:ind w:left="1004" w:hanging="360"/>
      </w:pPr>
      <w:rPr>
        <w:rFonts w:ascii="Calibri" w:eastAsia="Times New Roman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04256E3"/>
    <w:multiLevelType w:val="hybridMultilevel"/>
    <w:tmpl w:val="D1F06198"/>
    <w:lvl w:ilvl="0" w:tplc="A31E5EEA">
      <w:start w:val="5"/>
      <w:numFmt w:val="bullet"/>
      <w:lvlText w:val="-"/>
      <w:lvlJc w:val="left"/>
      <w:pPr>
        <w:ind w:left="644" w:hanging="360"/>
      </w:pPr>
      <w:rPr>
        <w:rFonts w:ascii="Calibri" w:eastAsia="Times New Roman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1ED4725D"/>
    <w:multiLevelType w:val="hybridMultilevel"/>
    <w:tmpl w:val="AEE63916"/>
    <w:lvl w:ilvl="0" w:tplc="100C000F">
      <w:start w:val="1"/>
      <w:numFmt w:val="decimal"/>
      <w:lvlText w:val="%1."/>
      <w:lvlJc w:val="left"/>
      <w:pPr>
        <w:ind w:left="1004" w:hanging="360"/>
      </w:pPr>
    </w:lvl>
    <w:lvl w:ilvl="1" w:tplc="100C0019" w:tentative="1">
      <w:start w:val="1"/>
      <w:numFmt w:val="lowerLetter"/>
      <w:lvlText w:val="%2."/>
      <w:lvlJc w:val="left"/>
      <w:pPr>
        <w:ind w:left="1724" w:hanging="360"/>
      </w:pPr>
    </w:lvl>
    <w:lvl w:ilvl="2" w:tplc="100C001B" w:tentative="1">
      <w:start w:val="1"/>
      <w:numFmt w:val="lowerRoman"/>
      <w:lvlText w:val="%3."/>
      <w:lvlJc w:val="right"/>
      <w:pPr>
        <w:ind w:left="2444" w:hanging="180"/>
      </w:pPr>
    </w:lvl>
    <w:lvl w:ilvl="3" w:tplc="100C000F" w:tentative="1">
      <w:start w:val="1"/>
      <w:numFmt w:val="decimal"/>
      <w:lvlText w:val="%4."/>
      <w:lvlJc w:val="left"/>
      <w:pPr>
        <w:ind w:left="3164" w:hanging="360"/>
      </w:pPr>
    </w:lvl>
    <w:lvl w:ilvl="4" w:tplc="100C0019" w:tentative="1">
      <w:start w:val="1"/>
      <w:numFmt w:val="lowerLetter"/>
      <w:lvlText w:val="%5."/>
      <w:lvlJc w:val="left"/>
      <w:pPr>
        <w:ind w:left="3884" w:hanging="360"/>
      </w:pPr>
    </w:lvl>
    <w:lvl w:ilvl="5" w:tplc="100C001B" w:tentative="1">
      <w:start w:val="1"/>
      <w:numFmt w:val="lowerRoman"/>
      <w:lvlText w:val="%6."/>
      <w:lvlJc w:val="right"/>
      <w:pPr>
        <w:ind w:left="4604" w:hanging="180"/>
      </w:pPr>
    </w:lvl>
    <w:lvl w:ilvl="6" w:tplc="100C000F" w:tentative="1">
      <w:start w:val="1"/>
      <w:numFmt w:val="decimal"/>
      <w:lvlText w:val="%7."/>
      <w:lvlJc w:val="left"/>
      <w:pPr>
        <w:ind w:left="5324" w:hanging="360"/>
      </w:pPr>
    </w:lvl>
    <w:lvl w:ilvl="7" w:tplc="100C0019" w:tentative="1">
      <w:start w:val="1"/>
      <w:numFmt w:val="lowerLetter"/>
      <w:lvlText w:val="%8."/>
      <w:lvlJc w:val="left"/>
      <w:pPr>
        <w:ind w:left="6044" w:hanging="360"/>
      </w:pPr>
    </w:lvl>
    <w:lvl w:ilvl="8" w:tplc="10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1FCB6CCF"/>
    <w:multiLevelType w:val="hybridMultilevel"/>
    <w:tmpl w:val="B36851C8"/>
    <w:lvl w:ilvl="0" w:tplc="7A5E04CC">
      <w:start w:val="1"/>
      <w:numFmt w:val="decimal"/>
      <w:lvlText w:val="%1"/>
      <w:lvlJc w:val="left"/>
      <w:pPr>
        <w:ind w:left="105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70" w:hanging="360"/>
      </w:pPr>
    </w:lvl>
    <w:lvl w:ilvl="2" w:tplc="100C001B" w:tentative="1">
      <w:start w:val="1"/>
      <w:numFmt w:val="lowerRoman"/>
      <w:lvlText w:val="%3."/>
      <w:lvlJc w:val="right"/>
      <w:pPr>
        <w:ind w:left="2490" w:hanging="180"/>
      </w:pPr>
    </w:lvl>
    <w:lvl w:ilvl="3" w:tplc="100C000F" w:tentative="1">
      <w:start w:val="1"/>
      <w:numFmt w:val="decimal"/>
      <w:lvlText w:val="%4."/>
      <w:lvlJc w:val="left"/>
      <w:pPr>
        <w:ind w:left="3210" w:hanging="360"/>
      </w:pPr>
    </w:lvl>
    <w:lvl w:ilvl="4" w:tplc="100C0019" w:tentative="1">
      <w:start w:val="1"/>
      <w:numFmt w:val="lowerLetter"/>
      <w:lvlText w:val="%5."/>
      <w:lvlJc w:val="left"/>
      <w:pPr>
        <w:ind w:left="3930" w:hanging="360"/>
      </w:pPr>
    </w:lvl>
    <w:lvl w:ilvl="5" w:tplc="100C001B" w:tentative="1">
      <w:start w:val="1"/>
      <w:numFmt w:val="lowerRoman"/>
      <w:lvlText w:val="%6."/>
      <w:lvlJc w:val="right"/>
      <w:pPr>
        <w:ind w:left="4650" w:hanging="180"/>
      </w:pPr>
    </w:lvl>
    <w:lvl w:ilvl="6" w:tplc="100C000F" w:tentative="1">
      <w:start w:val="1"/>
      <w:numFmt w:val="decimal"/>
      <w:lvlText w:val="%7."/>
      <w:lvlJc w:val="left"/>
      <w:pPr>
        <w:ind w:left="5370" w:hanging="360"/>
      </w:pPr>
    </w:lvl>
    <w:lvl w:ilvl="7" w:tplc="100C0019" w:tentative="1">
      <w:start w:val="1"/>
      <w:numFmt w:val="lowerLetter"/>
      <w:lvlText w:val="%8."/>
      <w:lvlJc w:val="left"/>
      <w:pPr>
        <w:ind w:left="6090" w:hanging="360"/>
      </w:pPr>
    </w:lvl>
    <w:lvl w:ilvl="8" w:tplc="100C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5" w15:restartNumberingAfterBreak="0">
    <w:nsid w:val="20755190"/>
    <w:multiLevelType w:val="hybridMultilevel"/>
    <w:tmpl w:val="D56C1F56"/>
    <w:lvl w:ilvl="0" w:tplc="10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25711CE3"/>
    <w:multiLevelType w:val="hybridMultilevel"/>
    <w:tmpl w:val="B57AB5E6"/>
    <w:lvl w:ilvl="0" w:tplc="10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25F44A67"/>
    <w:multiLevelType w:val="hybridMultilevel"/>
    <w:tmpl w:val="9AB6E3F6"/>
    <w:lvl w:ilvl="0" w:tplc="7A5E04CC">
      <w:start w:val="1"/>
      <w:numFmt w:val="decimal"/>
      <w:lvlText w:val="%1"/>
      <w:lvlJc w:val="left"/>
      <w:pPr>
        <w:ind w:left="105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70" w:hanging="360"/>
      </w:pPr>
    </w:lvl>
    <w:lvl w:ilvl="2" w:tplc="100C001B" w:tentative="1">
      <w:start w:val="1"/>
      <w:numFmt w:val="lowerRoman"/>
      <w:lvlText w:val="%3."/>
      <w:lvlJc w:val="right"/>
      <w:pPr>
        <w:ind w:left="2490" w:hanging="180"/>
      </w:pPr>
    </w:lvl>
    <w:lvl w:ilvl="3" w:tplc="100C000F" w:tentative="1">
      <w:start w:val="1"/>
      <w:numFmt w:val="decimal"/>
      <w:lvlText w:val="%4."/>
      <w:lvlJc w:val="left"/>
      <w:pPr>
        <w:ind w:left="3210" w:hanging="360"/>
      </w:pPr>
    </w:lvl>
    <w:lvl w:ilvl="4" w:tplc="100C0019" w:tentative="1">
      <w:start w:val="1"/>
      <w:numFmt w:val="lowerLetter"/>
      <w:lvlText w:val="%5."/>
      <w:lvlJc w:val="left"/>
      <w:pPr>
        <w:ind w:left="3930" w:hanging="360"/>
      </w:pPr>
    </w:lvl>
    <w:lvl w:ilvl="5" w:tplc="100C001B" w:tentative="1">
      <w:start w:val="1"/>
      <w:numFmt w:val="lowerRoman"/>
      <w:lvlText w:val="%6."/>
      <w:lvlJc w:val="right"/>
      <w:pPr>
        <w:ind w:left="4650" w:hanging="180"/>
      </w:pPr>
    </w:lvl>
    <w:lvl w:ilvl="6" w:tplc="100C000F" w:tentative="1">
      <w:start w:val="1"/>
      <w:numFmt w:val="decimal"/>
      <w:lvlText w:val="%7."/>
      <w:lvlJc w:val="left"/>
      <w:pPr>
        <w:ind w:left="5370" w:hanging="360"/>
      </w:pPr>
    </w:lvl>
    <w:lvl w:ilvl="7" w:tplc="100C0019" w:tentative="1">
      <w:start w:val="1"/>
      <w:numFmt w:val="lowerLetter"/>
      <w:lvlText w:val="%8."/>
      <w:lvlJc w:val="left"/>
      <w:pPr>
        <w:ind w:left="6090" w:hanging="360"/>
      </w:pPr>
    </w:lvl>
    <w:lvl w:ilvl="8" w:tplc="100C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8" w15:restartNumberingAfterBreak="0">
    <w:nsid w:val="294207AB"/>
    <w:multiLevelType w:val="hybridMultilevel"/>
    <w:tmpl w:val="E6ACF0DC"/>
    <w:lvl w:ilvl="0" w:tplc="70B42758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2084" w:hanging="360"/>
      </w:pPr>
    </w:lvl>
    <w:lvl w:ilvl="2" w:tplc="100C001B" w:tentative="1">
      <w:start w:val="1"/>
      <w:numFmt w:val="lowerRoman"/>
      <w:lvlText w:val="%3."/>
      <w:lvlJc w:val="right"/>
      <w:pPr>
        <w:ind w:left="2804" w:hanging="180"/>
      </w:pPr>
    </w:lvl>
    <w:lvl w:ilvl="3" w:tplc="100C000F" w:tentative="1">
      <w:start w:val="1"/>
      <w:numFmt w:val="decimal"/>
      <w:lvlText w:val="%4."/>
      <w:lvlJc w:val="left"/>
      <w:pPr>
        <w:ind w:left="3524" w:hanging="360"/>
      </w:pPr>
    </w:lvl>
    <w:lvl w:ilvl="4" w:tplc="100C0019" w:tentative="1">
      <w:start w:val="1"/>
      <w:numFmt w:val="lowerLetter"/>
      <w:lvlText w:val="%5."/>
      <w:lvlJc w:val="left"/>
      <w:pPr>
        <w:ind w:left="4244" w:hanging="360"/>
      </w:pPr>
    </w:lvl>
    <w:lvl w:ilvl="5" w:tplc="100C001B" w:tentative="1">
      <w:start w:val="1"/>
      <w:numFmt w:val="lowerRoman"/>
      <w:lvlText w:val="%6."/>
      <w:lvlJc w:val="right"/>
      <w:pPr>
        <w:ind w:left="4964" w:hanging="180"/>
      </w:pPr>
    </w:lvl>
    <w:lvl w:ilvl="6" w:tplc="100C000F" w:tentative="1">
      <w:start w:val="1"/>
      <w:numFmt w:val="decimal"/>
      <w:lvlText w:val="%7."/>
      <w:lvlJc w:val="left"/>
      <w:pPr>
        <w:ind w:left="5684" w:hanging="360"/>
      </w:pPr>
    </w:lvl>
    <w:lvl w:ilvl="7" w:tplc="100C0019" w:tentative="1">
      <w:start w:val="1"/>
      <w:numFmt w:val="lowerLetter"/>
      <w:lvlText w:val="%8."/>
      <w:lvlJc w:val="left"/>
      <w:pPr>
        <w:ind w:left="6404" w:hanging="360"/>
      </w:pPr>
    </w:lvl>
    <w:lvl w:ilvl="8" w:tplc="100C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9" w15:restartNumberingAfterBreak="0">
    <w:nsid w:val="31FA0686"/>
    <w:multiLevelType w:val="hybridMultilevel"/>
    <w:tmpl w:val="B36851C8"/>
    <w:lvl w:ilvl="0" w:tplc="7A5E04CC">
      <w:start w:val="1"/>
      <w:numFmt w:val="decimal"/>
      <w:lvlText w:val="%1"/>
      <w:lvlJc w:val="left"/>
      <w:pPr>
        <w:ind w:left="105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70" w:hanging="360"/>
      </w:pPr>
    </w:lvl>
    <w:lvl w:ilvl="2" w:tplc="100C001B" w:tentative="1">
      <w:start w:val="1"/>
      <w:numFmt w:val="lowerRoman"/>
      <w:lvlText w:val="%3."/>
      <w:lvlJc w:val="right"/>
      <w:pPr>
        <w:ind w:left="2490" w:hanging="180"/>
      </w:pPr>
    </w:lvl>
    <w:lvl w:ilvl="3" w:tplc="100C000F" w:tentative="1">
      <w:start w:val="1"/>
      <w:numFmt w:val="decimal"/>
      <w:lvlText w:val="%4."/>
      <w:lvlJc w:val="left"/>
      <w:pPr>
        <w:ind w:left="3210" w:hanging="360"/>
      </w:pPr>
    </w:lvl>
    <w:lvl w:ilvl="4" w:tplc="100C0019" w:tentative="1">
      <w:start w:val="1"/>
      <w:numFmt w:val="lowerLetter"/>
      <w:lvlText w:val="%5."/>
      <w:lvlJc w:val="left"/>
      <w:pPr>
        <w:ind w:left="3930" w:hanging="360"/>
      </w:pPr>
    </w:lvl>
    <w:lvl w:ilvl="5" w:tplc="100C001B" w:tentative="1">
      <w:start w:val="1"/>
      <w:numFmt w:val="lowerRoman"/>
      <w:lvlText w:val="%6."/>
      <w:lvlJc w:val="right"/>
      <w:pPr>
        <w:ind w:left="4650" w:hanging="180"/>
      </w:pPr>
    </w:lvl>
    <w:lvl w:ilvl="6" w:tplc="100C000F" w:tentative="1">
      <w:start w:val="1"/>
      <w:numFmt w:val="decimal"/>
      <w:lvlText w:val="%7."/>
      <w:lvlJc w:val="left"/>
      <w:pPr>
        <w:ind w:left="5370" w:hanging="360"/>
      </w:pPr>
    </w:lvl>
    <w:lvl w:ilvl="7" w:tplc="100C0019" w:tentative="1">
      <w:start w:val="1"/>
      <w:numFmt w:val="lowerLetter"/>
      <w:lvlText w:val="%8."/>
      <w:lvlJc w:val="left"/>
      <w:pPr>
        <w:ind w:left="6090" w:hanging="360"/>
      </w:pPr>
    </w:lvl>
    <w:lvl w:ilvl="8" w:tplc="100C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0" w15:restartNumberingAfterBreak="0">
    <w:nsid w:val="40937E69"/>
    <w:multiLevelType w:val="hybridMultilevel"/>
    <w:tmpl w:val="A844AD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9F1ED4"/>
    <w:multiLevelType w:val="hybridMultilevel"/>
    <w:tmpl w:val="D39467F6"/>
    <w:lvl w:ilvl="0" w:tplc="1FBCEC68">
      <w:start w:val="5"/>
      <w:numFmt w:val="bullet"/>
      <w:lvlText w:val="-"/>
      <w:lvlJc w:val="left"/>
      <w:pPr>
        <w:ind w:left="644" w:hanging="360"/>
      </w:pPr>
      <w:rPr>
        <w:rFonts w:ascii="Calibri" w:eastAsia="Times New Roman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60DF17E8"/>
    <w:multiLevelType w:val="hybridMultilevel"/>
    <w:tmpl w:val="A85C4108"/>
    <w:lvl w:ilvl="0" w:tplc="7A5E04CC">
      <w:start w:val="1"/>
      <w:numFmt w:val="decimal"/>
      <w:lvlText w:val="%1"/>
      <w:lvlJc w:val="left"/>
      <w:pPr>
        <w:ind w:left="100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24" w:hanging="360"/>
      </w:pPr>
    </w:lvl>
    <w:lvl w:ilvl="2" w:tplc="100C001B" w:tentative="1">
      <w:start w:val="1"/>
      <w:numFmt w:val="lowerRoman"/>
      <w:lvlText w:val="%3."/>
      <w:lvlJc w:val="right"/>
      <w:pPr>
        <w:ind w:left="2444" w:hanging="180"/>
      </w:pPr>
    </w:lvl>
    <w:lvl w:ilvl="3" w:tplc="100C000F" w:tentative="1">
      <w:start w:val="1"/>
      <w:numFmt w:val="decimal"/>
      <w:lvlText w:val="%4."/>
      <w:lvlJc w:val="left"/>
      <w:pPr>
        <w:ind w:left="3164" w:hanging="360"/>
      </w:pPr>
    </w:lvl>
    <w:lvl w:ilvl="4" w:tplc="100C0019" w:tentative="1">
      <w:start w:val="1"/>
      <w:numFmt w:val="lowerLetter"/>
      <w:lvlText w:val="%5."/>
      <w:lvlJc w:val="left"/>
      <w:pPr>
        <w:ind w:left="3884" w:hanging="360"/>
      </w:pPr>
    </w:lvl>
    <w:lvl w:ilvl="5" w:tplc="100C001B" w:tentative="1">
      <w:start w:val="1"/>
      <w:numFmt w:val="lowerRoman"/>
      <w:lvlText w:val="%6."/>
      <w:lvlJc w:val="right"/>
      <w:pPr>
        <w:ind w:left="4604" w:hanging="180"/>
      </w:pPr>
    </w:lvl>
    <w:lvl w:ilvl="6" w:tplc="100C000F" w:tentative="1">
      <w:start w:val="1"/>
      <w:numFmt w:val="decimal"/>
      <w:lvlText w:val="%7."/>
      <w:lvlJc w:val="left"/>
      <w:pPr>
        <w:ind w:left="5324" w:hanging="360"/>
      </w:pPr>
    </w:lvl>
    <w:lvl w:ilvl="7" w:tplc="100C0019" w:tentative="1">
      <w:start w:val="1"/>
      <w:numFmt w:val="lowerLetter"/>
      <w:lvlText w:val="%8."/>
      <w:lvlJc w:val="left"/>
      <w:pPr>
        <w:ind w:left="6044" w:hanging="360"/>
      </w:pPr>
    </w:lvl>
    <w:lvl w:ilvl="8" w:tplc="10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65ED1142"/>
    <w:multiLevelType w:val="hybridMultilevel"/>
    <w:tmpl w:val="994EEEE4"/>
    <w:lvl w:ilvl="0" w:tplc="100C000F">
      <w:start w:val="1"/>
      <w:numFmt w:val="decimal"/>
      <w:lvlText w:val="%1."/>
      <w:lvlJc w:val="left"/>
      <w:pPr>
        <w:ind w:left="1004" w:hanging="360"/>
      </w:pPr>
    </w:lvl>
    <w:lvl w:ilvl="1" w:tplc="100C0019" w:tentative="1">
      <w:start w:val="1"/>
      <w:numFmt w:val="lowerLetter"/>
      <w:lvlText w:val="%2."/>
      <w:lvlJc w:val="left"/>
      <w:pPr>
        <w:ind w:left="1724" w:hanging="360"/>
      </w:pPr>
    </w:lvl>
    <w:lvl w:ilvl="2" w:tplc="100C001B" w:tentative="1">
      <w:start w:val="1"/>
      <w:numFmt w:val="lowerRoman"/>
      <w:lvlText w:val="%3."/>
      <w:lvlJc w:val="right"/>
      <w:pPr>
        <w:ind w:left="2444" w:hanging="180"/>
      </w:pPr>
    </w:lvl>
    <w:lvl w:ilvl="3" w:tplc="100C000F" w:tentative="1">
      <w:start w:val="1"/>
      <w:numFmt w:val="decimal"/>
      <w:lvlText w:val="%4."/>
      <w:lvlJc w:val="left"/>
      <w:pPr>
        <w:ind w:left="3164" w:hanging="360"/>
      </w:pPr>
    </w:lvl>
    <w:lvl w:ilvl="4" w:tplc="100C0019" w:tentative="1">
      <w:start w:val="1"/>
      <w:numFmt w:val="lowerLetter"/>
      <w:lvlText w:val="%5."/>
      <w:lvlJc w:val="left"/>
      <w:pPr>
        <w:ind w:left="3884" w:hanging="360"/>
      </w:pPr>
    </w:lvl>
    <w:lvl w:ilvl="5" w:tplc="100C001B" w:tentative="1">
      <w:start w:val="1"/>
      <w:numFmt w:val="lowerRoman"/>
      <w:lvlText w:val="%6."/>
      <w:lvlJc w:val="right"/>
      <w:pPr>
        <w:ind w:left="4604" w:hanging="180"/>
      </w:pPr>
    </w:lvl>
    <w:lvl w:ilvl="6" w:tplc="100C000F" w:tentative="1">
      <w:start w:val="1"/>
      <w:numFmt w:val="decimal"/>
      <w:lvlText w:val="%7."/>
      <w:lvlJc w:val="left"/>
      <w:pPr>
        <w:ind w:left="5324" w:hanging="360"/>
      </w:pPr>
    </w:lvl>
    <w:lvl w:ilvl="7" w:tplc="100C0019" w:tentative="1">
      <w:start w:val="1"/>
      <w:numFmt w:val="lowerLetter"/>
      <w:lvlText w:val="%8."/>
      <w:lvlJc w:val="left"/>
      <w:pPr>
        <w:ind w:left="6044" w:hanging="360"/>
      </w:pPr>
    </w:lvl>
    <w:lvl w:ilvl="8" w:tplc="10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6CCC1D72"/>
    <w:multiLevelType w:val="multilevel"/>
    <w:tmpl w:val="DD1AB6D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14"/>
  </w:num>
  <w:num w:numId="2">
    <w:abstractNumId w:val="6"/>
  </w:num>
  <w:num w:numId="3">
    <w:abstractNumId w:val="13"/>
  </w:num>
  <w:num w:numId="4">
    <w:abstractNumId w:val="7"/>
  </w:num>
  <w:num w:numId="5">
    <w:abstractNumId w:val="4"/>
  </w:num>
  <w:num w:numId="6">
    <w:abstractNumId w:val="9"/>
  </w:num>
  <w:num w:numId="7">
    <w:abstractNumId w:val="12"/>
  </w:num>
  <w:num w:numId="8">
    <w:abstractNumId w:val="11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4"/>
  </w:num>
  <w:num w:numId="14">
    <w:abstractNumId w:val="5"/>
  </w:num>
  <w:num w:numId="15">
    <w:abstractNumId w:val="10"/>
  </w:num>
  <w:num w:numId="16">
    <w:abstractNumId w:val="3"/>
  </w:num>
  <w:num w:numId="17">
    <w:abstractNumId w:val="0"/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</w:num>
  <w:num w:numId="20">
    <w:abstractNumId w:val="1"/>
  </w:num>
  <w:num w:numId="21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F90"/>
    <w:rsid w:val="000006EA"/>
    <w:rsid w:val="00001599"/>
    <w:rsid w:val="00001DB2"/>
    <w:rsid w:val="0000242F"/>
    <w:rsid w:val="0000274A"/>
    <w:rsid w:val="00003EDB"/>
    <w:rsid w:val="000047B0"/>
    <w:rsid w:val="000074EC"/>
    <w:rsid w:val="000109E7"/>
    <w:rsid w:val="000113B7"/>
    <w:rsid w:val="00012A6C"/>
    <w:rsid w:val="00013A98"/>
    <w:rsid w:val="000164EA"/>
    <w:rsid w:val="00020398"/>
    <w:rsid w:val="000234FA"/>
    <w:rsid w:val="00026154"/>
    <w:rsid w:val="000315BA"/>
    <w:rsid w:val="00032AB3"/>
    <w:rsid w:val="000332FE"/>
    <w:rsid w:val="00033A6B"/>
    <w:rsid w:val="00035264"/>
    <w:rsid w:val="0003536F"/>
    <w:rsid w:val="00036504"/>
    <w:rsid w:val="00036E9E"/>
    <w:rsid w:val="00036EAD"/>
    <w:rsid w:val="00037F25"/>
    <w:rsid w:val="0004020A"/>
    <w:rsid w:val="00041CAB"/>
    <w:rsid w:val="000425AC"/>
    <w:rsid w:val="0004299E"/>
    <w:rsid w:val="00044C81"/>
    <w:rsid w:val="00045C91"/>
    <w:rsid w:val="00046C7F"/>
    <w:rsid w:val="00046FC1"/>
    <w:rsid w:val="000473C7"/>
    <w:rsid w:val="00050612"/>
    <w:rsid w:val="00051B6C"/>
    <w:rsid w:val="000525B9"/>
    <w:rsid w:val="00054BE5"/>
    <w:rsid w:val="000562A2"/>
    <w:rsid w:val="00056C32"/>
    <w:rsid w:val="00060A5A"/>
    <w:rsid w:val="0006134F"/>
    <w:rsid w:val="00063FB4"/>
    <w:rsid w:val="000650EB"/>
    <w:rsid w:val="00065BE6"/>
    <w:rsid w:val="000660C9"/>
    <w:rsid w:val="00066869"/>
    <w:rsid w:val="000670CD"/>
    <w:rsid w:val="00073E27"/>
    <w:rsid w:val="00074CED"/>
    <w:rsid w:val="00076F27"/>
    <w:rsid w:val="00083350"/>
    <w:rsid w:val="000838EC"/>
    <w:rsid w:val="00083982"/>
    <w:rsid w:val="00083D36"/>
    <w:rsid w:val="00084280"/>
    <w:rsid w:val="000873A3"/>
    <w:rsid w:val="00087AF9"/>
    <w:rsid w:val="00090066"/>
    <w:rsid w:val="000909A3"/>
    <w:rsid w:val="00090BCF"/>
    <w:rsid w:val="000913A4"/>
    <w:rsid w:val="00092C17"/>
    <w:rsid w:val="00093E86"/>
    <w:rsid w:val="0009488C"/>
    <w:rsid w:val="000957B8"/>
    <w:rsid w:val="00095BDF"/>
    <w:rsid w:val="0009642C"/>
    <w:rsid w:val="00097513"/>
    <w:rsid w:val="000A0AB2"/>
    <w:rsid w:val="000A1C0F"/>
    <w:rsid w:val="000A1C24"/>
    <w:rsid w:val="000A26ED"/>
    <w:rsid w:val="000A3CEC"/>
    <w:rsid w:val="000A3EFF"/>
    <w:rsid w:val="000A5204"/>
    <w:rsid w:val="000A549F"/>
    <w:rsid w:val="000A7B1F"/>
    <w:rsid w:val="000B03EC"/>
    <w:rsid w:val="000B4AD8"/>
    <w:rsid w:val="000C253D"/>
    <w:rsid w:val="000C562A"/>
    <w:rsid w:val="000C6532"/>
    <w:rsid w:val="000D0425"/>
    <w:rsid w:val="000D104B"/>
    <w:rsid w:val="000D132B"/>
    <w:rsid w:val="000D1B38"/>
    <w:rsid w:val="000D3DCE"/>
    <w:rsid w:val="000D6FCB"/>
    <w:rsid w:val="000D7765"/>
    <w:rsid w:val="000D7874"/>
    <w:rsid w:val="000D7BE3"/>
    <w:rsid w:val="000E0357"/>
    <w:rsid w:val="000E0507"/>
    <w:rsid w:val="000E3D6C"/>
    <w:rsid w:val="000E551E"/>
    <w:rsid w:val="000E6988"/>
    <w:rsid w:val="000F0992"/>
    <w:rsid w:val="000F235B"/>
    <w:rsid w:val="000F2761"/>
    <w:rsid w:val="000F32CC"/>
    <w:rsid w:val="000F69A0"/>
    <w:rsid w:val="001009B7"/>
    <w:rsid w:val="00103125"/>
    <w:rsid w:val="00103B51"/>
    <w:rsid w:val="00103C94"/>
    <w:rsid w:val="001066D7"/>
    <w:rsid w:val="00106A3F"/>
    <w:rsid w:val="0010721B"/>
    <w:rsid w:val="00107352"/>
    <w:rsid w:val="00112F18"/>
    <w:rsid w:val="00113424"/>
    <w:rsid w:val="00113805"/>
    <w:rsid w:val="00114969"/>
    <w:rsid w:val="00114A42"/>
    <w:rsid w:val="0011579F"/>
    <w:rsid w:val="00116AA9"/>
    <w:rsid w:val="00116B35"/>
    <w:rsid w:val="001214D7"/>
    <w:rsid w:val="001221C9"/>
    <w:rsid w:val="00125759"/>
    <w:rsid w:val="00126348"/>
    <w:rsid w:val="001311D9"/>
    <w:rsid w:val="00133AEC"/>
    <w:rsid w:val="00134B42"/>
    <w:rsid w:val="00134FD8"/>
    <w:rsid w:val="00136FCA"/>
    <w:rsid w:val="00136FEB"/>
    <w:rsid w:val="001377DC"/>
    <w:rsid w:val="00142ABC"/>
    <w:rsid w:val="00144508"/>
    <w:rsid w:val="00144718"/>
    <w:rsid w:val="00144CD1"/>
    <w:rsid w:val="0014509F"/>
    <w:rsid w:val="00145B33"/>
    <w:rsid w:val="00145D3E"/>
    <w:rsid w:val="00145F60"/>
    <w:rsid w:val="00150CB1"/>
    <w:rsid w:val="001524DA"/>
    <w:rsid w:val="00153012"/>
    <w:rsid w:val="001554D7"/>
    <w:rsid w:val="00155739"/>
    <w:rsid w:val="00155BC4"/>
    <w:rsid w:val="00160A9B"/>
    <w:rsid w:val="001615EB"/>
    <w:rsid w:val="001619ED"/>
    <w:rsid w:val="00161D02"/>
    <w:rsid w:val="001629D9"/>
    <w:rsid w:val="001630ED"/>
    <w:rsid w:val="001638B5"/>
    <w:rsid w:val="00163CEC"/>
    <w:rsid w:val="00165167"/>
    <w:rsid w:val="00165470"/>
    <w:rsid w:val="00165EC6"/>
    <w:rsid w:val="00165FB9"/>
    <w:rsid w:val="0016640A"/>
    <w:rsid w:val="00166CD3"/>
    <w:rsid w:val="0016776E"/>
    <w:rsid w:val="00171129"/>
    <w:rsid w:val="00172452"/>
    <w:rsid w:val="001735C6"/>
    <w:rsid w:val="00173B69"/>
    <w:rsid w:val="00176ADF"/>
    <w:rsid w:val="0017746D"/>
    <w:rsid w:val="00184002"/>
    <w:rsid w:val="001853EE"/>
    <w:rsid w:val="00185865"/>
    <w:rsid w:val="00185916"/>
    <w:rsid w:val="0018631C"/>
    <w:rsid w:val="00192C65"/>
    <w:rsid w:val="00195AC3"/>
    <w:rsid w:val="001968A2"/>
    <w:rsid w:val="001970CD"/>
    <w:rsid w:val="00197E55"/>
    <w:rsid w:val="001A0404"/>
    <w:rsid w:val="001A08FC"/>
    <w:rsid w:val="001A0E7B"/>
    <w:rsid w:val="001A11D1"/>
    <w:rsid w:val="001A14F9"/>
    <w:rsid w:val="001A152A"/>
    <w:rsid w:val="001A192F"/>
    <w:rsid w:val="001A1D58"/>
    <w:rsid w:val="001A256F"/>
    <w:rsid w:val="001A471D"/>
    <w:rsid w:val="001A4F1F"/>
    <w:rsid w:val="001A4FF2"/>
    <w:rsid w:val="001A5183"/>
    <w:rsid w:val="001A566E"/>
    <w:rsid w:val="001A62BD"/>
    <w:rsid w:val="001A6532"/>
    <w:rsid w:val="001A6FE4"/>
    <w:rsid w:val="001B2C48"/>
    <w:rsid w:val="001B4332"/>
    <w:rsid w:val="001B5CB0"/>
    <w:rsid w:val="001C2080"/>
    <w:rsid w:val="001C22DE"/>
    <w:rsid w:val="001C2C0E"/>
    <w:rsid w:val="001C429C"/>
    <w:rsid w:val="001C4457"/>
    <w:rsid w:val="001C7D69"/>
    <w:rsid w:val="001D019C"/>
    <w:rsid w:val="001D0A7E"/>
    <w:rsid w:val="001D520F"/>
    <w:rsid w:val="001D69AF"/>
    <w:rsid w:val="001D7799"/>
    <w:rsid w:val="001D79A8"/>
    <w:rsid w:val="001E06D0"/>
    <w:rsid w:val="001E0BF0"/>
    <w:rsid w:val="001E397D"/>
    <w:rsid w:val="001E4F08"/>
    <w:rsid w:val="001E5A04"/>
    <w:rsid w:val="001E6C11"/>
    <w:rsid w:val="001E7118"/>
    <w:rsid w:val="001F059F"/>
    <w:rsid w:val="001F280B"/>
    <w:rsid w:val="001F29C0"/>
    <w:rsid w:val="001F2AB4"/>
    <w:rsid w:val="001F6BDD"/>
    <w:rsid w:val="002007C2"/>
    <w:rsid w:val="00200EA2"/>
    <w:rsid w:val="00201D35"/>
    <w:rsid w:val="0020433B"/>
    <w:rsid w:val="002049C3"/>
    <w:rsid w:val="00205286"/>
    <w:rsid w:val="002062B2"/>
    <w:rsid w:val="00206561"/>
    <w:rsid w:val="00207020"/>
    <w:rsid w:val="0020721E"/>
    <w:rsid w:val="00207393"/>
    <w:rsid w:val="00212FEF"/>
    <w:rsid w:val="00213FDE"/>
    <w:rsid w:val="002140CE"/>
    <w:rsid w:val="002144BD"/>
    <w:rsid w:val="00215307"/>
    <w:rsid w:val="0021577C"/>
    <w:rsid w:val="00216110"/>
    <w:rsid w:val="002208AC"/>
    <w:rsid w:val="00221826"/>
    <w:rsid w:val="00222E1E"/>
    <w:rsid w:val="00223078"/>
    <w:rsid w:val="0023134D"/>
    <w:rsid w:val="002351C9"/>
    <w:rsid w:val="002360DA"/>
    <w:rsid w:val="00236245"/>
    <w:rsid w:val="002364AE"/>
    <w:rsid w:val="002373DF"/>
    <w:rsid w:val="0024141F"/>
    <w:rsid w:val="00241994"/>
    <w:rsid w:val="00241F0C"/>
    <w:rsid w:val="0024241E"/>
    <w:rsid w:val="00245398"/>
    <w:rsid w:val="00245C27"/>
    <w:rsid w:val="00247CBF"/>
    <w:rsid w:val="002505E7"/>
    <w:rsid w:val="00251D61"/>
    <w:rsid w:val="0025293C"/>
    <w:rsid w:val="0025540B"/>
    <w:rsid w:val="00255962"/>
    <w:rsid w:val="002560FC"/>
    <w:rsid w:val="002561CD"/>
    <w:rsid w:val="00256423"/>
    <w:rsid w:val="00256584"/>
    <w:rsid w:val="0025669D"/>
    <w:rsid w:val="00256E4E"/>
    <w:rsid w:val="00257D79"/>
    <w:rsid w:val="0026091D"/>
    <w:rsid w:val="00260E6A"/>
    <w:rsid w:val="002622A6"/>
    <w:rsid w:val="00267198"/>
    <w:rsid w:val="00267272"/>
    <w:rsid w:val="0027334D"/>
    <w:rsid w:val="00273D75"/>
    <w:rsid w:val="00275224"/>
    <w:rsid w:val="00280A79"/>
    <w:rsid w:val="00281EAE"/>
    <w:rsid w:val="00281FD6"/>
    <w:rsid w:val="00282B71"/>
    <w:rsid w:val="00282C19"/>
    <w:rsid w:val="00282F95"/>
    <w:rsid w:val="00282FEC"/>
    <w:rsid w:val="0028452F"/>
    <w:rsid w:val="0028571E"/>
    <w:rsid w:val="002862AC"/>
    <w:rsid w:val="002907C9"/>
    <w:rsid w:val="00290F57"/>
    <w:rsid w:val="002924CA"/>
    <w:rsid w:val="00292B4F"/>
    <w:rsid w:val="002937C3"/>
    <w:rsid w:val="00293DD0"/>
    <w:rsid w:val="00293E61"/>
    <w:rsid w:val="00294CE9"/>
    <w:rsid w:val="00295091"/>
    <w:rsid w:val="002A235A"/>
    <w:rsid w:val="002A50BD"/>
    <w:rsid w:val="002A53F2"/>
    <w:rsid w:val="002A6248"/>
    <w:rsid w:val="002A6398"/>
    <w:rsid w:val="002A709C"/>
    <w:rsid w:val="002A7FF6"/>
    <w:rsid w:val="002B1386"/>
    <w:rsid w:val="002B15D0"/>
    <w:rsid w:val="002B1778"/>
    <w:rsid w:val="002B23EA"/>
    <w:rsid w:val="002B25FD"/>
    <w:rsid w:val="002B5691"/>
    <w:rsid w:val="002B62D3"/>
    <w:rsid w:val="002B7AB4"/>
    <w:rsid w:val="002C0C19"/>
    <w:rsid w:val="002C1EF4"/>
    <w:rsid w:val="002C3391"/>
    <w:rsid w:val="002C3589"/>
    <w:rsid w:val="002C4519"/>
    <w:rsid w:val="002C45B4"/>
    <w:rsid w:val="002C5410"/>
    <w:rsid w:val="002D008A"/>
    <w:rsid w:val="002D23B5"/>
    <w:rsid w:val="002D2EC2"/>
    <w:rsid w:val="002D4F39"/>
    <w:rsid w:val="002D5076"/>
    <w:rsid w:val="002D5FAC"/>
    <w:rsid w:val="002D7579"/>
    <w:rsid w:val="002E04D6"/>
    <w:rsid w:val="002E22FD"/>
    <w:rsid w:val="002E237B"/>
    <w:rsid w:val="002E3C19"/>
    <w:rsid w:val="002E506F"/>
    <w:rsid w:val="002E6E63"/>
    <w:rsid w:val="002E6EE0"/>
    <w:rsid w:val="002F0504"/>
    <w:rsid w:val="002F1094"/>
    <w:rsid w:val="002F1CC0"/>
    <w:rsid w:val="002F2546"/>
    <w:rsid w:val="002F2ED5"/>
    <w:rsid w:val="002F381C"/>
    <w:rsid w:val="002F4098"/>
    <w:rsid w:val="002F423E"/>
    <w:rsid w:val="002F4452"/>
    <w:rsid w:val="002F50A4"/>
    <w:rsid w:val="002F6089"/>
    <w:rsid w:val="0030066F"/>
    <w:rsid w:val="00304777"/>
    <w:rsid w:val="0030534C"/>
    <w:rsid w:val="003059A1"/>
    <w:rsid w:val="003062E6"/>
    <w:rsid w:val="003107CE"/>
    <w:rsid w:val="0031121F"/>
    <w:rsid w:val="003112C9"/>
    <w:rsid w:val="003118E8"/>
    <w:rsid w:val="0031359A"/>
    <w:rsid w:val="003140BA"/>
    <w:rsid w:val="00315758"/>
    <w:rsid w:val="00316468"/>
    <w:rsid w:val="00321D1A"/>
    <w:rsid w:val="00326D8A"/>
    <w:rsid w:val="0033016F"/>
    <w:rsid w:val="00332722"/>
    <w:rsid w:val="003334CA"/>
    <w:rsid w:val="003366C1"/>
    <w:rsid w:val="003368BD"/>
    <w:rsid w:val="00336C6C"/>
    <w:rsid w:val="00340BEE"/>
    <w:rsid w:val="003444F7"/>
    <w:rsid w:val="00345DAA"/>
    <w:rsid w:val="00346045"/>
    <w:rsid w:val="003479F3"/>
    <w:rsid w:val="00351B28"/>
    <w:rsid w:val="00351E1B"/>
    <w:rsid w:val="00354123"/>
    <w:rsid w:val="00354EA1"/>
    <w:rsid w:val="00356550"/>
    <w:rsid w:val="00356564"/>
    <w:rsid w:val="0036079D"/>
    <w:rsid w:val="0036213F"/>
    <w:rsid w:val="00362203"/>
    <w:rsid w:val="0036226A"/>
    <w:rsid w:val="0036304D"/>
    <w:rsid w:val="003648D0"/>
    <w:rsid w:val="00364B08"/>
    <w:rsid w:val="00365308"/>
    <w:rsid w:val="00365732"/>
    <w:rsid w:val="003658E6"/>
    <w:rsid w:val="00365B61"/>
    <w:rsid w:val="0036766C"/>
    <w:rsid w:val="00370A58"/>
    <w:rsid w:val="00371423"/>
    <w:rsid w:val="00371E10"/>
    <w:rsid w:val="00372BE9"/>
    <w:rsid w:val="003735C5"/>
    <w:rsid w:val="00375618"/>
    <w:rsid w:val="00376FD7"/>
    <w:rsid w:val="00377CEE"/>
    <w:rsid w:val="00377E6E"/>
    <w:rsid w:val="0038150E"/>
    <w:rsid w:val="00382894"/>
    <w:rsid w:val="00383661"/>
    <w:rsid w:val="00384F40"/>
    <w:rsid w:val="00390418"/>
    <w:rsid w:val="00390908"/>
    <w:rsid w:val="003918DA"/>
    <w:rsid w:val="003923D4"/>
    <w:rsid w:val="003929E2"/>
    <w:rsid w:val="00392A2A"/>
    <w:rsid w:val="00392C3C"/>
    <w:rsid w:val="003946B8"/>
    <w:rsid w:val="003953ED"/>
    <w:rsid w:val="003971DE"/>
    <w:rsid w:val="003A14F0"/>
    <w:rsid w:val="003A1C0F"/>
    <w:rsid w:val="003A4589"/>
    <w:rsid w:val="003A4FCB"/>
    <w:rsid w:val="003A5203"/>
    <w:rsid w:val="003A627B"/>
    <w:rsid w:val="003A6771"/>
    <w:rsid w:val="003A7DD8"/>
    <w:rsid w:val="003B0BE8"/>
    <w:rsid w:val="003B0F4E"/>
    <w:rsid w:val="003B1673"/>
    <w:rsid w:val="003B3505"/>
    <w:rsid w:val="003B43B1"/>
    <w:rsid w:val="003B4A6E"/>
    <w:rsid w:val="003B6916"/>
    <w:rsid w:val="003C097B"/>
    <w:rsid w:val="003C15D1"/>
    <w:rsid w:val="003C26BD"/>
    <w:rsid w:val="003C5117"/>
    <w:rsid w:val="003C5808"/>
    <w:rsid w:val="003C637A"/>
    <w:rsid w:val="003C71AB"/>
    <w:rsid w:val="003C7FB8"/>
    <w:rsid w:val="003D1CDC"/>
    <w:rsid w:val="003D34F1"/>
    <w:rsid w:val="003D722D"/>
    <w:rsid w:val="003E29AC"/>
    <w:rsid w:val="003E2B5A"/>
    <w:rsid w:val="003E3A0A"/>
    <w:rsid w:val="003E3D91"/>
    <w:rsid w:val="003E3FBC"/>
    <w:rsid w:val="003E54DD"/>
    <w:rsid w:val="003E789E"/>
    <w:rsid w:val="003E7DCF"/>
    <w:rsid w:val="003F0055"/>
    <w:rsid w:val="003F08A4"/>
    <w:rsid w:val="003F12E6"/>
    <w:rsid w:val="003F1B03"/>
    <w:rsid w:val="003F2617"/>
    <w:rsid w:val="003F71F3"/>
    <w:rsid w:val="003F75BC"/>
    <w:rsid w:val="003F7B10"/>
    <w:rsid w:val="004003C8"/>
    <w:rsid w:val="00401BAE"/>
    <w:rsid w:val="00403867"/>
    <w:rsid w:val="00403B2B"/>
    <w:rsid w:val="0040475E"/>
    <w:rsid w:val="00405683"/>
    <w:rsid w:val="0040790A"/>
    <w:rsid w:val="00410AD5"/>
    <w:rsid w:val="004115D2"/>
    <w:rsid w:val="00413C1A"/>
    <w:rsid w:val="0041659F"/>
    <w:rsid w:val="0041699E"/>
    <w:rsid w:val="00417CDF"/>
    <w:rsid w:val="00423FFC"/>
    <w:rsid w:val="0042418F"/>
    <w:rsid w:val="00424253"/>
    <w:rsid w:val="0042450E"/>
    <w:rsid w:val="004247C3"/>
    <w:rsid w:val="00425AE2"/>
    <w:rsid w:val="00426EA1"/>
    <w:rsid w:val="00427686"/>
    <w:rsid w:val="00431895"/>
    <w:rsid w:val="00434628"/>
    <w:rsid w:val="00437129"/>
    <w:rsid w:val="004376DD"/>
    <w:rsid w:val="00437988"/>
    <w:rsid w:val="00437D41"/>
    <w:rsid w:val="00441D63"/>
    <w:rsid w:val="00442A58"/>
    <w:rsid w:val="0044473C"/>
    <w:rsid w:val="00444EA4"/>
    <w:rsid w:val="00445479"/>
    <w:rsid w:val="00446055"/>
    <w:rsid w:val="00446295"/>
    <w:rsid w:val="00447ADE"/>
    <w:rsid w:val="00450504"/>
    <w:rsid w:val="004520C7"/>
    <w:rsid w:val="004525D0"/>
    <w:rsid w:val="00452F66"/>
    <w:rsid w:val="004530FC"/>
    <w:rsid w:val="004544D5"/>
    <w:rsid w:val="00454E78"/>
    <w:rsid w:val="004551EF"/>
    <w:rsid w:val="00455417"/>
    <w:rsid w:val="00455A22"/>
    <w:rsid w:val="004565A7"/>
    <w:rsid w:val="00456B3E"/>
    <w:rsid w:val="00456D27"/>
    <w:rsid w:val="004572D7"/>
    <w:rsid w:val="004612CB"/>
    <w:rsid w:val="00461AFB"/>
    <w:rsid w:val="0046209E"/>
    <w:rsid w:val="004641A1"/>
    <w:rsid w:val="00464DF8"/>
    <w:rsid w:val="00464FC9"/>
    <w:rsid w:val="00466077"/>
    <w:rsid w:val="004663D7"/>
    <w:rsid w:val="00466FF6"/>
    <w:rsid w:val="00472566"/>
    <w:rsid w:val="00472F80"/>
    <w:rsid w:val="00473C95"/>
    <w:rsid w:val="00476198"/>
    <w:rsid w:val="00476FBB"/>
    <w:rsid w:val="00477002"/>
    <w:rsid w:val="004771C4"/>
    <w:rsid w:val="004777F3"/>
    <w:rsid w:val="00484065"/>
    <w:rsid w:val="004861A3"/>
    <w:rsid w:val="00486534"/>
    <w:rsid w:val="00487763"/>
    <w:rsid w:val="00492523"/>
    <w:rsid w:val="0049313F"/>
    <w:rsid w:val="0049362A"/>
    <w:rsid w:val="004951BD"/>
    <w:rsid w:val="00495560"/>
    <w:rsid w:val="00496B1D"/>
    <w:rsid w:val="00496E39"/>
    <w:rsid w:val="00496FED"/>
    <w:rsid w:val="004972E8"/>
    <w:rsid w:val="004A17C2"/>
    <w:rsid w:val="004A1B94"/>
    <w:rsid w:val="004A43FF"/>
    <w:rsid w:val="004A4BD9"/>
    <w:rsid w:val="004A4C6D"/>
    <w:rsid w:val="004A5489"/>
    <w:rsid w:val="004A79B8"/>
    <w:rsid w:val="004A7C62"/>
    <w:rsid w:val="004B0311"/>
    <w:rsid w:val="004B0476"/>
    <w:rsid w:val="004B04ED"/>
    <w:rsid w:val="004B0E55"/>
    <w:rsid w:val="004B132C"/>
    <w:rsid w:val="004B1D8C"/>
    <w:rsid w:val="004B2B78"/>
    <w:rsid w:val="004B2C0D"/>
    <w:rsid w:val="004B3A42"/>
    <w:rsid w:val="004B6397"/>
    <w:rsid w:val="004B68FB"/>
    <w:rsid w:val="004B76DC"/>
    <w:rsid w:val="004C00BD"/>
    <w:rsid w:val="004C192D"/>
    <w:rsid w:val="004C19B2"/>
    <w:rsid w:val="004C20BE"/>
    <w:rsid w:val="004C3EAA"/>
    <w:rsid w:val="004C4010"/>
    <w:rsid w:val="004C5017"/>
    <w:rsid w:val="004C772D"/>
    <w:rsid w:val="004C77F2"/>
    <w:rsid w:val="004D0CDB"/>
    <w:rsid w:val="004D33BA"/>
    <w:rsid w:val="004D4427"/>
    <w:rsid w:val="004D456B"/>
    <w:rsid w:val="004D53AC"/>
    <w:rsid w:val="004D74BD"/>
    <w:rsid w:val="004D7D9B"/>
    <w:rsid w:val="004E17FD"/>
    <w:rsid w:val="004E1DC9"/>
    <w:rsid w:val="004E3E26"/>
    <w:rsid w:val="004E427C"/>
    <w:rsid w:val="004E6EBB"/>
    <w:rsid w:val="004E7000"/>
    <w:rsid w:val="004F0AA6"/>
    <w:rsid w:val="004F20A9"/>
    <w:rsid w:val="004F2207"/>
    <w:rsid w:val="004F384D"/>
    <w:rsid w:val="004F481E"/>
    <w:rsid w:val="004F68BB"/>
    <w:rsid w:val="004F7863"/>
    <w:rsid w:val="004F7A6D"/>
    <w:rsid w:val="005017BC"/>
    <w:rsid w:val="00501E88"/>
    <w:rsid w:val="0050243D"/>
    <w:rsid w:val="005027D1"/>
    <w:rsid w:val="00502BB0"/>
    <w:rsid w:val="00503F2A"/>
    <w:rsid w:val="00504396"/>
    <w:rsid w:val="005044C7"/>
    <w:rsid w:val="0050486C"/>
    <w:rsid w:val="00505AC2"/>
    <w:rsid w:val="00506DA5"/>
    <w:rsid w:val="00507055"/>
    <w:rsid w:val="005102B8"/>
    <w:rsid w:val="0051156E"/>
    <w:rsid w:val="00513338"/>
    <w:rsid w:val="00513B91"/>
    <w:rsid w:val="0051485E"/>
    <w:rsid w:val="00515D00"/>
    <w:rsid w:val="00516707"/>
    <w:rsid w:val="00517D71"/>
    <w:rsid w:val="00521B1D"/>
    <w:rsid w:val="00522A3F"/>
    <w:rsid w:val="005230B6"/>
    <w:rsid w:val="005239DD"/>
    <w:rsid w:val="005241E4"/>
    <w:rsid w:val="00524338"/>
    <w:rsid w:val="0052497C"/>
    <w:rsid w:val="00524A5E"/>
    <w:rsid w:val="005261CC"/>
    <w:rsid w:val="00527D01"/>
    <w:rsid w:val="00530C63"/>
    <w:rsid w:val="00532F90"/>
    <w:rsid w:val="0053470B"/>
    <w:rsid w:val="00536B27"/>
    <w:rsid w:val="00537FA3"/>
    <w:rsid w:val="00540B69"/>
    <w:rsid w:val="00542F6C"/>
    <w:rsid w:val="00543276"/>
    <w:rsid w:val="00543C46"/>
    <w:rsid w:val="005452C0"/>
    <w:rsid w:val="00545678"/>
    <w:rsid w:val="00545994"/>
    <w:rsid w:val="00546E5A"/>
    <w:rsid w:val="00547E9F"/>
    <w:rsid w:val="005503E3"/>
    <w:rsid w:val="0055073F"/>
    <w:rsid w:val="005511C0"/>
    <w:rsid w:val="0055271B"/>
    <w:rsid w:val="005541BC"/>
    <w:rsid w:val="00556239"/>
    <w:rsid w:val="00556379"/>
    <w:rsid w:val="00557EAE"/>
    <w:rsid w:val="00561DA6"/>
    <w:rsid w:val="0056219D"/>
    <w:rsid w:val="00563571"/>
    <w:rsid w:val="00564DAD"/>
    <w:rsid w:val="00564EC1"/>
    <w:rsid w:val="00564F60"/>
    <w:rsid w:val="00566B29"/>
    <w:rsid w:val="00570C0F"/>
    <w:rsid w:val="00570F22"/>
    <w:rsid w:val="00571159"/>
    <w:rsid w:val="005718FC"/>
    <w:rsid w:val="0057312E"/>
    <w:rsid w:val="0057317F"/>
    <w:rsid w:val="00573321"/>
    <w:rsid w:val="0057470F"/>
    <w:rsid w:val="00574A5A"/>
    <w:rsid w:val="00581673"/>
    <w:rsid w:val="00582707"/>
    <w:rsid w:val="0058444F"/>
    <w:rsid w:val="0058463D"/>
    <w:rsid w:val="00584BC4"/>
    <w:rsid w:val="005903CF"/>
    <w:rsid w:val="00591B86"/>
    <w:rsid w:val="00592C83"/>
    <w:rsid w:val="00592F73"/>
    <w:rsid w:val="005941F3"/>
    <w:rsid w:val="005A00DC"/>
    <w:rsid w:val="005A01A7"/>
    <w:rsid w:val="005A0E0C"/>
    <w:rsid w:val="005A1AEE"/>
    <w:rsid w:val="005A2212"/>
    <w:rsid w:val="005A3CB1"/>
    <w:rsid w:val="005A41AA"/>
    <w:rsid w:val="005A479B"/>
    <w:rsid w:val="005A4F56"/>
    <w:rsid w:val="005A6B02"/>
    <w:rsid w:val="005A6FE8"/>
    <w:rsid w:val="005B25AF"/>
    <w:rsid w:val="005B2F38"/>
    <w:rsid w:val="005B3006"/>
    <w:rsid w:val="005B5191"/>
    <w:rsid w:val="005B61DD"/>
    <w:rsid w:val="005B6B8B"/>
    <w:rsid w:val="005C063D"/>
    <w:rsid w:val="005C151B"/>
    <w:rsid w:val="005C2B9B"/>
    <w:rsid w:val="005C3FFC"/>
    <w:rsid w:val="005C4886"/>
    <w:rsid w:val="005C5834"/>
    <w:rsid w:val="005D0EE2"/>
    <w:rsid w:val="005D10E3"/>
    <w:rsid w:val="005D2E77"/>
    <w:rsid w:val="005D37CC"/>
    <w:rsid w:val="005D4DC5"/>
    <w:rsid w:val="005D5509"/>
    <w:rsid w:val="005D5554"/>
    <w:rsid w:val="005D60A6"/>
    <w:rsid w:val="005D7DA0"/>
    <w:rsid w:val="005E0041"/>
    <w:rsid w:val="005E011D"/>
    <w:rsid w:val="005E01F7"/>
    <w:rsid w:val="005E2D94"/>
    <w:rsid w:val="005E55DC"/>
    <w:rsid w:val="005E5769"/>
    <w:rsid w:val="005E61F1"/>
    <w:rsid w:val="005E7BCD"/>
    <w:rsid w:val="005F249E"/>
    <w:rsid w:val="005F4C59"/>
    <w:rsid w:val="005F4F88"/>
    <w:rsid w:val="005F5C20"/>
    <w:rsid w:val="005F70DC"/>
    <w:rsid w:val="005F7527"/>
    <w:rsid w:val="00600A1D"/>
    <w:rsid w:val="00600F9B"/>
    <w:rsid w:val="00601EFF"/>
    <w:rsid w:val="0060231F"/>
    <w:rsid w:val="00604EFB"/>
    <w:rsid w:val="00605A80"/>
    <w:rsid w:val="00605B47"/>
    <w:rsid w:val="00605B5D"/>
    <w:rsid w:val="00605EEB"/>
    <w:rsid w:val="00605F17"/>
    <w:rsid w:val="00605F81"/>
    <w:rsid w:val="006106F2"/>
    <w:rsid w:val="0061129A"/>
    <w:rsid w:val="00611960"/>
    <w:rsid w:val="006123A6"/>
    <w:rsid w:val="00615E98"/>
    <w:rsid w:val="006171C2"/>
    <w:rsid w:val="00621EB2"/>
    <w:rsid w:val="00622E7C"/>
    <w:rsid w:val="00623F8B"/>
    <w:rsid w:val="00625AA6"/>
    <w:rsid w:val="00625CFC"/>
    <w:rsid w:val="00626562"/>
    <w:rsid w:val="0062693A"/>
    <w:rsid w:val="00626CBF"/>
    <w:rsid w:val="0062780B"/>
    <w:rsid w:val="00627D1A"/>
    <w:rsid w:val="00631C85"/>
    <w:rsid w:val="00632508"/>
    <w:rsid w:val="006330DA"/>
    <w:rsid w:val="0063647E"/>
    <w:rsid w:val="00637719"/>
    <w:rsid w:val="00641512"/>
    <w:rsid w:val="0064270F"/>
    <w:rsid w:val="00642AE5"/>
    <w:rsid w:val="00643875"/>
    <w:rsid w:val="00645632"/>
    <w:rsid w:val="006465BA"/>
    <w:rsid w:val="006504CE"/>
    <w:rsid w:val="0065078B"/>
    <w:rsid w:val="0065275F"/>
    <w:rsid w:val="00653461"/>
    <w:rsid w:val="00654012"/>
    <w:rsid w:val="006555F8"/>
    <w:rsid w:val="00657427"/>
    <w:rsid w:val="0066031B"/>
    <w:rsid w:val="0066188B"/>
    <w:rsid w:val="00662CC8"/>
    <w:rsid w:val="006642F0"/>
    <w:rsid w:val="00665ADF"/>
    <w:rsid w:val="00666376"/>
    <w:rsid w:val="006715D2"/>
    <w:rsid w:val="00671737"/>
    <w:rsid w:val="00671F98"/>
    <w:rsid w:val="00672A9A"/>
    <w:rsid w:val="006738B6"/>
    <w:rsid w:val="00673DD3"/>
    <w:rsid w:val="0067468D"/>
    <w:rsid w:val="0067576E"/>
    <w:rsid w:val="006768AF"/>
    <w:rsid w:val="00680A4B"/>
    <w:rsid w:val="00681D3C"/>
    <w:rsid w:val="006822C6"/>
    <w:rsid w:val="00685A0C"/>
    <w:rsid w:val="00690DDF"/>
    <w:rsid w:val="00691D67"/>
    <w:rsid w:val="00692D7C"/>
    <w:rsid w:val="00694287"/>
    <w:rsid w:val="006944BE"/>
    <w:rsid w:val="00694C93"/>
    <w:rsid w:val="00695006"/>
    <w:rsid w:val="00695F18"/>
    <w:rsid w:val="00696BB1"/>
    <w:rsid w:val="006A0797"/>
    <w:rsid w:val="006A1A02"/>
    <w:rsid w:val="006A1B54"/>
    <w:rsid w:val="006A1B66"/>
    <w:rsid w:val="006A1DC0"/>
    <w:rsid w:val="006A21B3"/>
    <w:rsid w:val="006A3DEB"/>
    <w:rsid w:val="006A4F64"/>
    <w:rsid w:val="006A5327"/>
    <w:rsid w:val="006A60F6"/>
    <w:rsid w:val="006A715B"/>
    <w:rsid w:val="006B0502"/>
    <w:rsid w:val="006B0B1C"/>
    <w:rsid w:val="006B17B3"/>
    <w:rsid w:val="006B1AB2"/>
    <w:rsid w:val="006B1DED"/>
    <w:rsid w:val="006B2827"/>
    <w:rsid w:val="006B3370"/>
    <w:rsid w:val="006B3377"/>
    <w:rsid w:val="006B44E5"/>
    <w:rsid w:val="006B48C5"/>
    <w:rsid w:val="006B4FC8"/>
    <w:rsid w:val="006B5929"/>
    <w:rsid w:val="006C05D4"/>
    <w:rsid w:val="006C13E6"/>
    <w:rsid w:val="006C1F15"/>
    <w:rsid w:val="006C2A95"/>
    <w:rsid w:val="006C2C82"/>
    <w:rsid w:val="006C341D"/>
    <w:rsid w:val="006C35F0"/>
    <w:rsid w:val="006C386C"/>
    <w:rsid w:val="006C405A"/>
    <w:rsid w:val="006C4227"/>
    <w:rsid w:val="006C65A4"/>
    <w:rsid w:val="006C7D05"/>
    <w:rsid w:val="006D24C1"/>
    <w:rsid w:val="006D27F5"/>
    <w:rsid w:val="006D3E0F"/>
    <w:rsid w:val="006D5A0D"/>
    <w:rsid w:val="006D73FA"/>
    <w:rsid w:val="006D761F"/>
    <w:rsid w:val="006E0227"/>
    <w:rsid w:val="006E1F84"/>
    <w:rsid w:val="006E27C5"/>
    <w:rsid w:val="006E320C"/>
    <w:rsid w:val="006F4333"/>
    <w:rsid w:val="006F5713"/>
    <w:rsid w:val="006F5ADE"/>
    <w:rsid w:val="006F7792"/>
    <w:rsid w:val="006F7B58"/>
    <w:rsid w:val="006F7C2D"/>
    <w:rsid w:val="00703C27"/>
    <w:rsid w:val="00703E15"/>
    <w:rsid w:val="00704E6B"/>
    <w:rsid w:val="007066A9"/>
    <w:rsid w:val="00713338"/>
    <w:rsid w:val="00716402"/>
    <w:rsid w:val="007177A6"/>
    <w:rsid w:val="007179EF"/>
    <w:rsid w:val="00720DA2"/>
    <w:rsid w:val="00720F4C"/>
    <w:rsid w:val="0072148C"/>
    <w:rsid w:val="00721D81"/>
    <w:rsid w:val="0072419C"/>
    <w:rsid w:val="00725288"/>
    <w:rsid w:val="00726038"/>
    <w:rsid w:val="00727578"/>
    <w:rsid w:val="00730ED3"/>
    <w:rsid w:val="00731F46"/>
    <w:rsid w:val="00731FA4"/>
    <w:rsid w:val="00732B20"/>
    <w:rsid w:val="00734E75"/>
    <w:rsid w:val="0073502E"/>
    <w:rsid w:val="007362FD"/>
    <w:rsid w:val="007378AF"/>
    <w:rsid w:val="00740B84"/>
    <w:rsid w:val="00740F18"/>
    <w:rsid w:val="0074149D"/>
    <w:rsid w:val="007428C2"/>
    <w:rsid w:val="00742A88"/>
    <w:rsid w:val="007430FF"/>
    <w:rsid w:val="00745706"/>
    <w:rsid w:val="007471AA"/>
    <w:rsid w:val="007516A2"/>
    <w:rsid w:val="00751796"/>
    <w:rsid w:val="0075188F"/>
    <w:rsid w:val="00751C7D"/>
    <w:rsid w:val="00751CFE"/>
    <w:rsid w:val="00751E4E"/>
    <w:rsid w:val="0075405B"/>
    <w:rsid w:val="00754449"/>
    <w:rsid w:val="00755193"/>
    <w:rsid w:val="007554CB"/>
    <w:rsid w:val="00756F16"/>
    <w:rsid w:val="007573DD"/>
    <w:rsid w:val="0076089D"/>
    <w:rsid w:val="00760ED0"/>
    <w:rsid w:val="007628F6"/>
    <w:rsid w:val="00762C6F"/>
    <w:rsid w:val="00763408"/>
    <w:rsid w:val="00763BA3"/>
    <w:rsid w:val="00764223"/>
    <w:rsid w:val="007643E9"/>
    <w:rsid w:val="00764E90"/>
    <w:rsid w:val="00764F7C"/>
    <w:rsid w:val="00765C59"/>
    <w:rsid w:val="00767522"/>
    <w:rsid w:val="00767F4E"/>
    <w:rsid w:val="00771D45"/>
    <w:rsid w:val="007725EA"/>
    <w:rsid w:val="0077489E"/>
    <w:rsid w:val="00776D21"/>
    <w:rsid w:val="00777018"/>
    <w:rsid w:val="00777060"/>
    <w:rsid w:val="00777798"/>
    <w:rsid w:val="007800D2"/>
    <w:rsid w:val="007801F1"/>
    <w:rsid w:val="007810B9"/>
    <w:rsid w:val="00781224"/>
    <w:rsid w:val="0078168F"/>
    <w:rsid w:val="00791653"/>
    <w:rsid w:val="00792F85"/>
    <w:rsid w:val="007932A1"/>
    <w:rsid w:val="00793F17"/>
    <w:rsid w:val="00793F63"/>
    <w:rsid w:val="00794966"/>
    <w:rsid w:val="00794F5D"/>
    <w:rsid w:val="00795208"/>
    <w:rsid w:val="00797B62"/>
    <w:rsid w:val="007A0A62"/>
    <w:rsid w:val="007A0A9C"/>
    <w:rsid w:val="007A0D63"/>
    <w:rsid w:val="007A16A5"/>
    <w:rsid w:val="007A1D8B"/>
    <w:rsid w:val="007A2185"/>
    <w:rsid w:val="007A226C"/>
    <w:rsid w:val="007A3A4B"/>
    <w:rsid w:val="007A46E0"/>
    <w:rsid w:val="007A47C9"/>
    <w:rsid w:val="007A4B48"/>
    <w:rsid w:val="007A4C4C"/>
    <w:rsid w:val="007A4CB1"/>
    <w:rsid w:val="007A5580"/>
    <w:rsid w:val="007A7CAD"/>
    <w:rsid w:val="007B27BB"/>
    <w:rsid w:val="007B2F4F"/>
    <w:rsid w:val="007B37AF"/>
    <w:rsid w:val="007B3B2C"/>
    <w:rsid w:val="007B4F3A"/>
    <w:rsid w:val="007B5485"/>
    <w:rsid w:val="007B5522"/>
    <w:rsid w:val="007B7A07"/>
    <w:rsid w:val="007B7E6F"/>
    <w:rsid w:val="007C11C8"/>
    <w:rsid w:val="007C12EF"/>
    <w:rsid w:val="007C45A4"/>
    <w:rsid w:val="007C4935"/>
    <w:rsid w:val="007C522F"/>
    <w:rsid w:val="007C6F49"/>
    <w:rsid w:val="007C7612"/>
    <w:rsid w:val="007D049C"/>
    <w:rsid w:val="007D2382"/>
    <w:rsid w:val="007D27AF"/>
    <w:rsid w:val="007D2A2C"/>
    <w:rsid w:val="007D2BFE"/>
    <w:rsid w:val="007D4FC7"/>
    <w:rsid w:val="007D6A9D"/>
    <w:rsid w:val="007E2FC5"/>
    <w:rsid w:val="007E495B"/>
    <w:rsid w:val="007E57D7"/>
    <w:rsid w:val="007E5B10"/>
    <w:rsid w:val="007E7425"/>
    <w:rsid w:val="007F1210"/>
    <w:rsid w:val="007F43EC"/>
    <w:rsid w:val="007F5CDC"/>
    <w:rsid w:val="007F6699"/>
    <w:rsid w:val="007F7A96"/>
    <w:rsid w:val="00800BA2"/>
    <w:rsid w:val="00801196"/>
    <w:rsid w:val="008014AF"/>
    <w:rsid w:val="00802DD2"/>
    <w:rsid w:val="008047FB"/>
    <w:rsid w:val="0080565F"/>
    <w:rsid w:val="008061A8"/>
    <w:rsid w:val="008067BF"/>
    <w:rsid w:val="00806A63"/>
    <w:rsid w:val="008106A2"/>
    <w:rsid w:val="00811DF0"/>
    <w:rsid w:val="00811EFA"/>
    <w:rsid w:val="00812092"/>
    <w:rsid w:val="00812A20"/>
    <w:rsid w:val="00813ED4"/>
    <w:rsid w:val="00814D02"/>
    <w:rsid w:val="00815C30"/>
    <w:rsid w:val="00815EE7"/>
    <w:rsid w:val="008162E9"/>
    <w:rsid w:val="00817F2A"/>
    <w:rsid w:val="00821370"/>
    <w:rsid w:val="00822217"/>
    <w:rsid w:val="008223F9"/>
    <w:rsid w:val="00822DA8"/>
    <w:rsid w:val="008230FC"/>
    <w:rsid w:val="0082422B"/>
    <w:rsid w:val="0082454A"/>
    <w:rsid w:val="00825D40"/>
    <w:rsid w:val="00826DAC"/>
    <w:rsid w:val="00827B16"/>
    <w:rsid w:val="00827F71"/>
    <w:rsid w:val="00830026"/>
    <w:rsid w:val="00830BA3"/>
    <w:rsid w:val="00830CBB"/>
    <w:rsid w:val="0083141D"/>
    <w:rsid w:val="00831D98"/>
    <w:rsid w:val="00832C41"/>
    <w:rsid w:val="008331C5"/>
    <w:rsid w:val="00833DF1"/>
    <w:rsid w:val="00833FEA"/>
    <w:rsid w:val="00836DFA"/>
    <w:rsid w:val="0084088F"/>
    <w:rsid w:val="0084094E"/>
    <w:rsid w:val="00842C4B"/>
    <w:rsid w:val="008439E6"/>
    <w:rsid w:val="00845955"/>
    <w:rsid w:val="00846BAB"/>
    <w:rsid w:val="008501C8"/>
    <w:rsid w:val="0085052B"/>
    <w:rsid w:val="0085202F"/>
    <w:rsid w:val="0085269B"/>
    <w:rsid w:val="008536F3"/>
    <w:rsid w:val="00854392"/>
    <w:rsid w:val="00855AD6"/>
    <w:rsid w:val="00855F9E"/>
    <w:rsid w:val="008563FF"/>
    <w:rsid w:val="00857E3D"/>
    <w:rsid w:val="008609E8"/>
    <w:rsid w:val="00861CBF"/>
    <w:rsid w:val="0086309A"/>
    <w:rsid w:val="00866A05"/>
    <w:rsid w:val="00866DA0"/>
    <w:rsid w:val="0086754B"/>
    <w:rsid w:val="00871141"/>
    <w:rsid w:val="00871A89"/>
    <w:rsid w:val="0087322E"/>
    <w:rsid w:val="008758D0"/>
    <w:rsid w:val="00877596"/>
    <w:rsid w:val="00877B15"/>
    <w:rsid w:val="008814ED"/>
    <w:rsid w:val="00882CC7"/>
    <w:rsid w:val="00882E42"/>
    <w:rsid w:val="00886BC7"/>
    <w:rsid w:val="008921FB"/>
    <w:rsid w:val="00892D11"/>
    <w:rsid w:val="00893B9F"/>
    <w:rsid w:val="00893C15"/>
    <w:rsid w:val="00895AF8"/>
    <w:rsid w:val="00897264"/>
    <w:rsid w:val="008A0B5C"/>
    <w:rsid w:val="008A2EA0"/>
    <w:rsid w:val="008A4E1D"/>
    <w:rsid w:val="008A641B"/>
    <w:rsid w:val="008A7755"/>
    <w:rsid w:val="008A7785"/>
    <w:rsid w:val="008B0D53"/>
    <w:rsid w:val="008B2D99"/>
    <w:rsid w:val="008B4440"/>
    <w:rsid w:val="008B4FCC"/>
    <w:rsid w:val="008B507D"/>
    <w:rsid w:val="008B6791"/>
    <w:rsid w:val="008B6EE4"/>
    <w:rsid w:val="008B7C32"/>
    <w:rsid w:val="008C1175"/>
    <w:rsid w:val="008C2490"/>
    <w:rsid w:val="008C3210"/>
    <w:rsid w:val="008C349F"/>
    <w:rsid w:val="008C4387"/>
    <w:rsid w:val="008C6CB0"/>
    <w:rsid w:val="008D0119"/>
    <w:rsid w:val="008D016D"/>
    <w:rsid w:val="008D0A61"/>
    <w:rsid w:val="008D1EB5"/>
    <w:rsid w:val="008D2104"/>
    <w:rsid w:val="008D2B36"/>
    <w:rsid w:val="008D33CA"/>
    <w:rsid w:val="008D4D0A"/>
    <w:rsid w:val="008D51F8"/>
    <w:rsid w:val="008D6902"/>
    <w:rsid w:val="008D7A0C"/>
    <w:rsid w:val="008E28B6"/>
    <w:rsid w:val="008E37D8"/>
    <w:rsid w:val="008E3AC9"/>
    <w:rsid w:val="008E4A53"/>
    <w:rsid w:val="008E6DD2"/>
    <w:rsid w:val="008E72AA"/>
    <w:rsid w:val="008F0711"/>
    <w:rsid w:val="008F27FD"/>
    <w:rsid w:val="008F2A2F"/>
    <w:rsid w:val="008F2C2C"/>
    <w:rsid w:val="008F35E9"/>
    <w:rsid w:val="008F4152"/>
    <w:rsid w:val="008F4D8B"/>
    <w:rsid w:val="008F5650"/>
    <w:rsid w:val="008F5D18"/>
    <w:rsid w:val="008F5D93"/>
    <w:rsid w:val="00900254"/>
    <w:rsid w:val="00900397"/>
    <w:rsid w:val="009007E1"/>
    <w:rsid w:val="00901AC0"/>
    <w:rsid w:val="009030F9"/>
    <w:rsid w:val="0090384B"/>
    <w:rsid w:val="00903BFD"/>
    <w:rsid w:val="00904017"/>
    <w:rsid w:val="00904DAF"/>
    <w:rsid w:val="00904FDA"/>
    <w:rsid w:val="0090786D"/>
    <w:rsid w:val="009115E6"/>
    <w:rsid w:val="009121A6"/>
    <w:rsid w:val="0091224F"/>
    <w:rsid w:val="00913C93"/>
    <w:rsid w:val="00913CE7"/>
    <w:rsid w:val="00913DC5"/>
    <w:rsid w:val="009151A3"/>
    <w:rsid w:val="00915480"/>
    <w:rsid w:val="009165AA"/>
    <w:rsid w:val="00917DD5"/>
    <w:rsid w:val="0092186B"/>
    <w:rsid w:val="00921944"/>
    <w:rsid w:val="00921CAE"/>
    <w:rsid w:val="00923180"/>
    <w:rsid w:val="009232BB"/>
    <w:rsid w:val="00923C93"/>
    <w:rsid w:val="009300FC"/>
    <w:rsid w:val="00932D16"/>
    <w:rsid w:val="00934313"/>
    <w:rsid w:val="00935FAD"/>
    <w:rsid w:val="00936D94"/>
    <w:rsid w:val="00942860"/>
    <w:rsid w:val="00944ABF"/>
    <w:rsid w:val="00945DF7"/>
    <w:rsid w:val="00946085"/>
    <w:rsid w:val="00946B48"/>
    <w:rsid w:val="00950F7B"/>
    <w:rsid w:val="0095101A"/>
    <w:rsid w:val="00952188"/>
    <w:rsid w:val="0095654D"/>
    <w:rsid w:val="00956BCA"/>
    <w:rsid w:val="009602D5"/>
    <w:rsid w:val="00961118"/>
    <w:rsid w:val="00961954"/>
    <w:rsid w:val="00962B61"/>
    <w:rsid w:val="0096409A"/>
    <w:rsid w:val="00965412"/>
    <w:rsid w:val="00966690"/>
    <w:rsid w:val="009672FC"/>
    <w:rsid w:val="009678A4"/>
    <w:rsid w:val="00971807"/>
    <w:rsid w:val="009727A0"/>
    <w:rsid w:val="009753CE"/>
    <w:rsid w:val="00977A7B"/>
    <w:rsid w:val="00985479"/>
    <w:rsid w:val="00987175"/>
    <w:rsid w:val="00990647"/>
    <w:rsid w:val="00990B9E"/>
    <w:rsid w:val="00992E05"/>
    <w:rsid w:val="00993C36"/>
    <w:rsid w:val="00994A42"/>
    <w:rsid w:val="00994F64"/>
    <w:rsid w:val="00995069"/>
    <w:rsid w:val="0099549D"/>
    <w:rsid w:val="0099783F"/>
    <w:rsid w:val="009A0840"/>
    <w:rsid w:val="009A13F4"/>
    <w:rsid w:val="009A3616"/>
    <w:rsid w:val="009A3935"/>
    <w:rsid w:val="009A6A9F"/>
    <w:rsid w:val="009A6D3A"/>
    <w:rsid w:val="009B0C2C"/>
    <w:rsid w:val="009B1194"/>
    <w:rsid w:val="009B2006"/>
    <w:rsid w:val="009B2C9F"/>
    <w:rsid w:val="009B4B7C"/>
    <w:rsid w:val="009B4CD5"/>
    <w:rsid w:val="009B6863"/>
    <w:rsid w:val="009C1B5C"/>
    <w:rsid w:val="009C1DC3"/>
    <w:rsid w:val="009C1E9F"/>
    <w:rsid w:val="009C216E"/>
    <w:rsid w:val="009C55DA"/>
    <w:rsid w:val="009C685F"/>
    <w:rsid w:val="009D0F04"/>
    <w:rsid w:val="009D1806"/>
    <w:rsid w:val="009D3126"/>
    <w:rsid w:val="009D36B8"/>
    <w:rsid w:val="009D4B03"/>
    <w:rsid w:val="009D53AD"/>
    <w:rsid w:val="009D63F7"/>
    <w:rsid w:val="009D6718"/>
    <w:rsid w:val="009D6D51"/>
    <w:rsid w:val="009E02D4"/>
    <w:rsid w:val="009E1B36"/>
    <w:rsid w:val="009E35AF"/>
    <w:rsid w:val="009E5D6C"/>
    <w:rsid w:val="009E5E66"/>
    <w:rsid w:val="009E6E6D"/>
    <w:rsid w:val="009E77B0"/>
    <w:rsid w:val="009F1140"/>
    <w:rsid w:val="009F289F"/>
    <w:rsid w:val="009F3DBF"/>
    <w:rsid w:val="009F4D04"/>
    <w:rsid w:val="009F60CC"/>
    <w:rsid w:val="009F7964"/>
    <w:rsid w:val="00A00CC6"/>
    <w:rsid w:val="00A02D4F"/>
    <w:rsid w:val="00A0328B"/>
    <w:rsid w:val="00A04311"/>
    <w:rsid w:val="00A04B2C"/>
    <w:rsid w:val="00A063C0"/>
    <w:rsid w:val="00A0718A"/>
    <w:rsid w:val="00A07ACE"/>
    <w:rsid w:val="00A07BEF"/>
    <w:rsid w:val="00A13912"/>
    <w:rsid w:val="00A1393A"/>
    <w:rsid w:val="00A1634C"/>
    <w:rsid w:val="00A172FB"/>
    <w:rsid w:val="00A178AA"/>
    <w:rsid w:val="00A202E5"/>
    <w:rsid w:val="00A2117C"/>
    <w:rsid w:val="00A214D2"/>
    <w:rsid w:val="00A2220D"/>
    <w:rsid w:val="00A23162"/>
    <w:rsid w:val="00A24B44"/>
    <w:rsid w:val="00A24B82"/>
    <w:rsid w:val="00A26802"/>
    <w:rsid w:val="00A276C6"/>
    <w:rsid w:val="00A31D53"/>
    <w:rsid w:val="00A33122"/>
    <w:rsid w:val="00A3341B"/>
    <w:rsid w:val="00A34162"/>
    <w:rsid w:val="00A3444F"/>
    <w:rsid w:val="00A35DDF"/>
    <w:rsid w:val="00A36543"/>
    <w:rsid w:val="00A36642"/>
    <w:rsid w:val="00A369D6"/>
    <w:rsid w:val="00A370F9"/>
    <w:rsid w:val="00A375F8"/>
    <w:rsid w:val="00A4064E"/>
    <w:rsid w:val="00A40B28"/>
    <w:rsid w:val="00A40DBF"/>
    <w:rsid w:val="00A41640"/>
    <w:rsid w:val="00A427C3"/>
    <w:rsid w:val="00A429FC"/>
    <w:rsid w:val="00A43569"/>
    <w:rsid w:val="00A452AD"/>
    <w:rsid w:val="00A47A8C"/>
    <w:rsid w:val="00A51BED"/>
    <w:rsid w:val="00A5302F"/>
    <w:rsid w:val="00A5357C"/>
    <w:rsid w:val="00A55BF9"/>
    <w:rsid w:val="00A56EE8"/>
    <w:rsid w:val="00A57C73"/>
    <w:rsid w:val="00A60FBC"/>
    <w:rsid w:val="00A61528"/>
    <w:rsid w:val="00A64043"/>
    <w:rsid w:val="00A645FC"/>
    <w:rsid w:val="00A648DB"/>
    <w:rsid w:val="00A6521F"/>
    <w:rsid w:val="00A65905"/>
    <w:rsid w:val="00A65D68"/>
    <w:rsid w:val="00A66203"/>
    <w:rsid w:val="00A67BAC"/>
    <w:rsid w:val="00A70492"/>
    <w:rsid w:val="00A733B0"/>
    <w:rsid w:val="00A7462E"/>
    <w:rsid w:val="00A81D78"/>
    <w:rsid w:val="00A8453D"/>
    <w:rsid w:val="00A84E82"/>
    <w:rsid w:val="00A8666A"/>
    <w:rsid w:val="00A86A26"/>
    <w:rsid w:val="00A87DEE"/>
    <w:rsid w:val="00A87F52"/>
    <w:rsid w:val="00A925DD"/>
    <w:rsid w:val="00A94002"/>
    <w:rsid w:val="00A96273"/>
    <w:rsid w:val="00A975C1"/>
    <w:rsid w:val="00AA1EEF"/>
    <w:rsid w:val="00AA459D"/>
    <w:rsid w:val="00AA46F8"/>
    <w:rsid w:val="00AA5285"/>
    <w:rsid w:val="00AA71CC"/>
    <w:rsid w:val="00AB1878"/>
    <w:rsid w:val="00AB1D92"/>
    <w:rsid w:val="00AB240B"/>
    <w:rsid w:val="00AB24CA"/>
    <w:rsid w:val="00AB2CB9"/>
    <w:rsid w:val="00AB2E70"/>
    <w:rsid w:val="00AB3C24"/>
    <w:rsid w:val="00AB5AFB"/>
    <w:rsid w:val="00AB7126"/>
    <w:rsid w:val="00AC1F78"/>
    <w:rsid w:val="00AC3D78"/>
    <w:rsid w:val="00AC61A8"/>
    <w:rsid w:val="00AD0843"/>
    <w:rsid w:val="00AD2E90"/>
    <w:rsid w:val="00AD3590"/>
    <w:rsid w:val="00AD5400"/>
    <w:rsid w:val="00AD57DC"/>
    <w:rsid w:val="00AD6CC3"/>
    <w:rsid w:val="00AD76FF"/>
    <w:rsid w:val="00AD7D3A"/>
    <w:rsid w:val="00AE0281"/>
    <w:rsid w:val="00AE154E"/>
    <w:rsid w:val="00AE282A"/>
    <w:rsid w:val="00AE28B7"/>
    <w:rsid w:val="00AE462C"/>
    <w:rsid w:val="00AE4637"/>
    <w:rsid w:val="00AE5B6A"/>
    <w:rsid w:val="00AE5EF0"/>
    <w:rsid w:val="00AE61A7"/>
    <w:rsid w:val="00AE666D"/>
    <w:rsid w:val="00AF0118"/>
    <w:rsid w:val="00AF15AC"/>
    <w:rsid w:val="00AF2807"/>
    <w:rsid w:val="00AF2876"/>
    <w:rsid w:val="00AF29FD"/>
    <w:rsid w:val="00AF7455"/>
    <w:rsid w:val="00B00BB9"/>
    <w:rsid w:val="00B01229"/>
    <w:rsid w:val="00B022AE"/>
    <w:rsid w:val="00B02FAB"/>
    <w:rsid w:val="00B05203"/>
    <w:rsid w:val="00B10A85"/>
    <w:rsid w:val="00B10BE4"/>
    <w:rsid w:val="00B11232"/>
    <w:rsid w:val="00B1195D"/>
    <w:rsid w:val="00B1222D"/>
    <w:rsid w:val="00B13AC3"/>
    <w:rsid w:val="00B1482A"/>
    <w:rsid w:val="00B15325"/>
    <w:rsid w:val="00B15933"/>
    <w:rsid w:val="00B16F03"/>
    <w:rsid w:val="00B172A9"/>
    <w:rsid w:val="00B21301"/>
    <w:rsid w:val="00B23DA6"/>
    <w:rsid w:val="00B244EC"/>
    <w:rsid w:val="00B24D90"/>
    <w:rsid w:val="00B25A75"/>
    <w:rsid w:val="00B261BD"/>
    <w:rsid w:val="00B26AA3"/>
    <w:rsid w:val="00B26ECB"/>
    <w:rsid w:val="00B27FE2"/>
    <w:rsid w:val="00B31926"/>
    <w:rsid w:val="00B337C5"/>
    <w:rsid w:val="00B33E33"/>
    <w:rsid w:val="00B33F95"/>
    <w:rsid w:val="00B4029C"/>
    <w:rsid w:val="00B41080"/>
    <w:rsid w:val="00B41116"/>
    <w:rsid w:val="00B411A2"/>
    <w:rsid w:val="00B42374"/>
    <w:rsid w:val="00B43DDF"/>
    <w:rsid w:val="00B456C5"/>
    <w:rsid w:val="00B500D3"/>
    <w:rsid w:val="00B51079"/>
    <w:rsid w:val="00B51566"/>
    <w:rsid w:val="00B528F7"/>
    <w:rsid w:val="00B533D4"/>
    <w:rsid w:val="00B546A7"/>
    <w:rsid w:val="00B6391E"/>
    <w:rsid w:val="00B663E2"/>
    <w:rsid w:val="00B66D30"/>
    <w:rsid w:val="00B66E02"/>
    <w:rsid w:val="00B70AEE"/>
    <w:rsid w:val="00B72227"/>
    <w:rsid w:val="00B72EA5"/>
    <w:rsid w:val="00B7457A"/>
    <w:rsid w:val="00B74CE0"/>
    <w:rsid w:val="00B74EF7"/>
    <w:rsid w:val="00B76EF7"/>
    <w:rsid w:val="00B805DD"/>
    <w:rsid w:val="00B80F89"/>
    <w:rsid w:val="00B82390"/>
    <w:rsid w:val="00B82C81"/>
    <w:rsid w:val="00B82E0E"/>
    <w:rsid w:val="00B832D1"/>
    <w:rsid w:val="00B83C55"/>
    <w:rsid w:val="00B83D1C"/>
    <w:rsid w:val="00B84436"/>
    <w:rsid w:val="00B85576"/>
    <w:rsid w:val="00B90BCA"/>
    <w:rsid w:val="00B911FF"/>
    <w:rsid w:val="00B91B3A"/>
    <w:rsid w:val="00B92E58"/>
    <w:rsid w:val="00B932A9"/>
    <w:rsid w:val="00B94CA8"/>
    <w:rsid w:val="00B94DF4"/>
    <w:rsid w:val="00B96863"/>
    <w:rsid w:val="00B97E3C"/>
    <w:rsid w:val="00BA33D8"/>
    <w:rsid w:val="00BA4634"/>
    <w:rsid w:val="00BA50CD"/>
    <w:rsid w:val="00BA68F4"/>
    <w:rsid w:val="00BA71D9"/>
    <w:rsid w:val="00BA7FD6"/>
    <w:rsid w:val="00BB07C2"/>
    <w:rsid w:val="00BB1F73"/>
    <w:rsid w:val="00BB2742"/>
    <w:rsid w:val="00BB29D2"/>
    <w:rsid w:val="00BB3A8E"/>
    <w:rsid w:val="00BB49A0"/>
    <w:rsid w:val="00BB49C1"/>
    <w:rsid w:val="00BB7063"/>
    <w:rsid w:val="00BC3D0A"/>
    <w:rsid w:val="00BC3E01"/>
    <w:rsid w:val="00BC4373"/>
    <w:rsid w:val="00BC560A"/>
    <w:rsid w:val="00BD0B30"/>
    <w:rsid w:val="00BD19C3"/>
    <w:rsid w:val="00BD355F"/>
    <w:rsid w:val="00BD56AC"/>
    <w:rsid w:val="00BD64AD"/>
    <w:rsid w:val="00BD67AC"/>
    <w:rsid w:val="00BD72A3"/>
    <w:rsid w:val="00BE2037"/>
    <w:rsid w:val="00BE26D1"/>
    <w:rsid w:val="00BE2923"/>
    <w:rsid w:val="00BE4773"/>
    <w:rsid w:val="00BE4DAB"/>
    <w:rsid w:val="00BE5187"/>
    <w:rsid w:val="00BE6F3E"/>
    <w:rsid w:val="00BF0F47"/>
    <w:rsid w:val="00BF29B0"/>
    <w:rsid w:val="00BF3A8D"/>
    <w:rsid w:val="00BF3EEE"/>
    <w:rsid w:val="00C001F2"/>
    <w:rsid w:val="00C00F83"/>
    <w:rsid w:val="00C034D6"/>
    <w:rsid w:val="00C03816"/>
    <w:rsid w:val="00C0468A"/>
    <w:rsid w:val="00C05821"/>
    <w:rsid w:val="00C06275"/>
    <w:rsid w:val="00C06552"/>
    <w:rsid w:val="00C06F09"/>
    <w:rsid w:val="00C07D9D"/>
    <w:rsid w:val="00C1090D"/>
    <w:rsid w:val="00C113C8"/>
    <w:rsid w:val="00C11BA7"/>
    <w:rsid w:val="00C172D6"/>
    <w:rsid w:val="00C17BF4"/>
    <w:rsid w:val="00C20A83"/>
    <w:rsid w:val="00C20C7E"/>
    <w:rsid w:val="00C21156"/>
    <w:rsid w:val="00C21B25"/>
    <w:rsid w:val="00C21E77"/>
    <w:rsid w:val="00C2399F"/>
    <w:rsid w:val="00C260A3"/>
    <w:rsid w:val="00C26596"/>
    <w:rsid w:val="00C27929"/>
    <w:rsid w:val="00C300B7"/>
    <w:rsid w:val="00C33C44"/>
    <w:rsid w:val="00C33EE2"/>
    <w:rsid w:val="00C356B1"/>
    <w:rsid w:val="00C35E25"/>
    <w:rsid w:val="00C40ECD"/>
    <w:rsid w:val="00C41512"/>
    <w:rsid w:val="00C4698F"/>
    <w:rsid w:val="00C5145A"/>
    <w:rsid w:val="00C51935"/>
    <w:rsid w:val="00C52903"/>
    <w:rsid w:val="00C538F4"/>
    <w:rsid w:val="00C53B50"/>
    <w:rsid w:val="00C540AA"/>
    <w:rsid w:val="00C5438C"/>
    <w:rsid w:val="00C54E48"/>
    <w:rsid w:val="00C56D69"/>
    <w:rsid w:val="00C63979"/>
    <w:rsid w:val="00C65BF2"/>
    <w:rsid w:val="00C660BB"/>
    <w:rsid w:val="00C67B24"/>
    <w:rsid w:val="00C70AEA"/>
    <w:rsid w:val="00C71F22"/>
    <w:rsid w:val="00C72D45"/>
    <w:rsid w:val="00C7395C"/>
    <w:rsid w:val="00C76158"/>
    <w:rsid w:val="00C768EA"/>
    <w:rsid w:val="00C76939"/>
    <w:rsid w:val="00C7702C"/>
    <w:rsid w:val="00C814B6"/>
    <w:rsid w:val="00C8238E"/>
    <w:rsid w:val="00C82872"/>
    <w:rsid w:val="00C837C2"/>
    <w:rsid w:val="00C84198"/>
    <w:rsid w:val="00C84A22"/>
    <w:rsid w:val="00C90647"/>
    <w:rsid w:val="00C91CA5"/>
    <w:rsid w:val="00C93F5C"/>
    <w:rsid w:val="00C95B74"/>
    <w:rsid w:val="00C95D47"/>
    <w:rsid w:val="00C96ABA"/>
    <w:rsid w:val="00CA078D"/>
    <w:rsid w:val="00CA1D54"/>
    <w:rsid w:val="00CA3509"/>
    <w:rsid w:val="00CA496C"/>
    <w:rsid w:val="00CA702C"/>
    <w:rsid w:val="00CA7AAF"/>
    <w:rsid w:val="00CB00B3"/>
    <w:rsid w:val="00CB06CA"/>
    <w:rsid w:val="00CB14F0"/>
    <w:rsid w:val="00CB173D"/>
    <w:rsid w:val="00CB348D"/>
    <w:rsid w:val="00CB3C0B"/>
    <w:rsid w:val="00CB55C0"/>
    <w:rsid w:val="00CB650C"/>
    <w:rsid w:val="00CB68EE"/>
    <w:rsid w:val="00CC0384"/>
    <w:rsid w:val="00CC0F9C"/>
    <w:rsid w:val="00CC1992"/>
    <w:rsid w:val="00CC2A8D"/>
    <w:rsid w:val="00CC3FAF"/>
    <w:rsid w:val="00CC4C8E"/>
    <w:rsid w:val="00CC50B7"/>
    <w:rsid w:val="00CD1C75"/>
    <w:rsid w:val="00CD2062"/>
    <w:rsid w:val="00CD271B"/>
    <w:rsid w:val="00CD4576"/>
    <w:rsid w:val="00CE1947"/>
    <w:rsid w:val="00CE2EB4"/>
    <w:rsid w:val="00CE437F"/>
    <w:rsid w:val="00CE4641"/>
    <w:rsid w:val="00CE47DB"/>
    <w:rsid w:val="00CE5005"/>
    <w:rsid w:val="00CE59CE"/>
    <w:rsid w:val="00CE63E9"/>
    <w:rsid w:val="00CF0A0E"/>
    <w:rsid w:val="00CF1141"/>
    <w:rsid w:val="00CF1B10"/>
    <w:rsid w:val="00CF29C6"/>
    <w:rsid w:val="00CF2C46"/>
    <w:rsid w:val="00CF401C"/>
    <w:rsid w:val="00D00883"/>
    <w:rsid w:val="00D01A07"/>
    <w:rsid w:val="00D01D59"/>
    <w:rsid w:val="00D044F2"/>
    <w:rsid w:val="00D04792"/>
    <w:rsid w:val="00D056ED"/>
    <w:rsid w:val="00D05E0A"/>
    <w:rsid w:val="00D06178"/>
    <w:rsid w:val="00D06634"/>
    <w:rsid w:val="00D069F6"/>
    <w:rsid w:val="00D108E9"/>
    <w:rsid w:val="00D11025"/>
    <w:rsid w:val="00D11C47"/>
    <w:rsid w:val="00D11CDD"/>
    <w:rsid w:val="00D1453D"/>
    <w:rsid w:val="00D15859"/>
    <w:rsid w:val="00D1641C"/>
    <w:rsid w:val="00D173C9"/>
    <w:rsid w:val="00D179B1"/>
    <w:rsid w:val="00D200BD"/>
    <w:rsid w:val="00D2014D"/>
    <w:rsid w:val="00D22474"/>
    <w:rsid w:val="00D22845"/>
    <w:rsid w:val="00D23A17"/>
    <w:rsid w:val="00D245E5"/>
    <w:rsid w:val="00D246DC"/>
    <w:rsid w:val="00D2483F"/>
    <w:rsid w:val="00D24E73"/>
    <w:rsid w:val="00D25190"/>
    <w:rsid w:val="00D26EDC"/>
    <w:rsid w:val="00D273E6"/>
    <w:rsid w:val="00D27E83"/>
    <w:rsid w:val="00D303A2"/>
    <w:rsid w:val="00D30997"/>
    <w:rsid w:val="00D30A37"/>
    <w:rsid w:val="00D30F7B"/>
    <w:rsid w:val="00D32244"/>
    <w:rsid w:val="00D34B93"/>
    <w:rsid w:val="00D365D4"/>
    <w:rsid w:val="00D36CB8"/>
    <w:rsid w:val="00D41F4C"/>
    <w:rsid w:val="00D426C5"/>
    <w:rsid w:val="00D43B31"/>
    <w:rsid w:val="00D451BE"/>
    <w:rsid w:val="00D464D5"/>
    <w:rsid w:val="00D46682"/>
    <w:rsid w:val="00D4675C"/>
    <w:rsid w:val="00D46F50"/>
    <w:rsid w:val="00D50036"/>
    <w:rsid w:val="00D507F4"/>
    <w:rsid w:val="00D50908"/>
    <w:rsid w:val="00D51F71"/>
    <w:rsid w:val="00D525FD"/>
    <w:rsid w:val="00D52B8F"/>
    <w:rsid w:val="00D54498"/>
    <w:rsid w:val="00D565F9"/>
    <w:rsid w:val="00D579E1"/>
    <w:rsid w:val="00D57F01"/>
    <w:rsid w:val="00D60078"/>
    <w:rsid w:val="00D62B93"/>
    <w:rsid w:val="00D62C87"/>
    <w:rsid w:val="00D63F69"/>
    <w:rsid w:val="00D65D5A"/>
    <w:rsid w:val="00D67B42"/>
    <w:rsid w:val="00D72DC9"/>
    <w:rsid w:val="00D74540"/>
    <w:rsid w:val="00D76CD4"/>
    <w:rsid w:val="00D77DC0"/>
    <w:rsid w:val="00D808E5"/>
    <w:rsid w:val="00D82146"/>
    <w:rsid w:val="00D8251A"/>
    <w:rsid w:val="00D825C6"/>
    <w:rsid w:val="00D846E9"/>
    <w:rsid w:val="00D90030"/>
    <w:rsid w:val="00D9296D"/>
    <w:rsid w:val="00D933B1"/>
    <w:rsid w:val="00D94272"/>
    <w:rsid w:val="00D954F1"/>
    <w:rsid w:val="00D96D07"/>
    <w:rsid w:val="00D97B98"/>
    <w:rsid w:val="00DA10C4"/>
    <w:rsid w:val="00DA20E8"/>
    <w:rsid w:val="00DA33B9"/>
    <w:rsid w:val="00DA4ECE"/>
    <w:rsid w:val="00DA64E3"/>
    <w:rsid w:val="00DA6B62"/>
    <w:rsid w:val="00DA7F29"/>
    <w:rsid w:val="00DB11F7"/>
    <w:rsid w:val="00DB2099"/>
    <w:rsid w:val="00DB26D8"/>
    <w:rsid w:val="00DB2B4A"/>
    <w:rsid w:val="00DB33BB"/>
    <w:rsid w:val="00DB3F36"/>
    <w:rsid w:val="00DB59D7"/>
    <w:rsid w:val="00DC0318"/>
    <w:rsid w:val="00DC0C36"/>
    <w:rsid w:val="00DC30B1"/>
    <w:rsid w:val="00DC31E8"/>
    <w:rsid w:val="00DC4B14"/>
    <w:rsid w:val="00DC55E3"/>
    <w:rsid w:val="00DC5608"/>
    <w:rsid w:val="00DD1B1A"/>
    <w:rsid w:val="00DD2E6F"/>
    <w:rsid w:val="00DD58BF"/>
    <w:rsid w:val="00DD61C5"/>
    <w:rsid w:val="00DD6873"/>
    <w:rsid w:val="00DD73F1"/>
    <w:rsid w:val="00DE238E"/>
    <w:rsid w:val="00DE27FC"/>
    <w:rsid w:val="00DE3C8F"/>
    <w:rsid w:val="00DE4A08"/>
    <w:rsid w:val="00DE4C93"/>
    <w:rsid w:val="00DE5297"/>
    <w:rsid w:val="00DE5703"/>
    <w:rsid w:val="00DE717F"/>
    <w:rsid w:val="00DE7BDE"/>
    <w:rsid w:val="00DF2E97"/>
    <w:rsid w:val="00DF30AB"/>
    <w:rsid w:val="00DF45D4"/>
    <w:rsid w:val="00DF5BAF"/>
    <w:rsid w:val="00DF62D7"/>
    <w:rsid w:val="00DF6A3A"/>
    <w:rsid w:val="00DF6D19"/>
    <w:rsid w:val="00E016C6"/>
    <w:rsid w:val="00E034D8"/>
    <w:rsid w:val="00E0401E"/>
    <w:rsid w:val="00E04629"/>
    <w:rsid w:val="00E04D61"/>
    <w:rsid w:val="00E05215"/>
    <w:rsid w:val="00E064AC"/>
    <w:rsid w:val="00E1041D"/>
    <w:rsid w:val="00E11D6A"/>
    <w:rsid w:val="00E123AB"/>
    <w:rsid w:val="00E14717"/>
    <w:rsid w:val="00E152EB"/>
    <w:rsid w:val="00E16014"/>
    <w:rsid w:val="00E17CCE"/>
    <w:rsid w:val="00E2035A"/>
    <w:rsid w:val="00E20A27"/>
    <w:rsid w:val="00E2292D"/>
    <w:rsid w:val="00E24471"/>
    <w:rsid w:val="00E2508F"/>
    <w:rsid w:val="00E26464"/>
    <w:rsid w:val="00E265FF"/>
    <w:rsid w:val="00E30541"/>
    <w:rsid w:val="00E31AB6"/>
    <w:rsid w:val="00E33718"/>
    <w:rsid w:val="00E348BA"/>
    <w:rsid w:val="00E3646D"/>
    <w:rsid w:val="00E405EF"/>
    <w:rsid w:val="00E40EC3"/>
    <w:rsid w:val="00E41006"/>
    <w:rsid w:val="00E41F98"/>
    <w:rsid w:val="00E43622"/>
    <w:rsid w:val="00E436E6"/>
    <w:rsid w:val="00E43F98"/>
    <w:rsid w:val="00E45D37"/>
    <w:rsid w:val="00E45EE5"/>
    <w:rsid w:val="00E4736F"/>
    <w:rsid w:val="00E47B8B"/>
    <w:rsid w:val="00E47E02"/>
    <w:rsid w:val="00E512FE"/>
    <w:rsid w:val="00E51C8F"/>
    <w:rsid w:val="00E532F9"/>
    <w:rsid w:val="00E5412B"/>
    <w:rsid w:val="00E55BAC"/>
    <w:rsid w:val="00E56261"/>
    <w:rsid w:val="00E6244E"/>
    <w:rsid w:val="00E64396"/>
    <w:rsid w:val="00E66668"/>
    <w:rsid w:val="00E66B10"/>
    <w:rsid w:val="00E66B3C"/>
    <w:rsid w:val="00E6728D"/>
    <w:rsid w:val="00E67ABE"/>
    <w:rsid w:val="00E70228"/>
    <w:rsid w:val="00E7037B"/>
    <w:rsid w:val="00E7044A"/>
    <w:rsid w:val="00E72083"/>
    <w:rsid w:val="00E746CC"/>
    <w:rsid w:val="00E74CC7"/>
    <w:rsid w:val="00E76665"/>
    <w:rsid w:val="00E8056E"/>
    <w:rsid w:val="00E806F2"/>
    <w:rsid w:val="00E81D89"/>
    <w:rsid w:val="00E8312C"/>
    <w:rsid w:val="00E8485E"/>
    <w:rsid w:val="00E849E7"/>
    <w:rsid w:val="00E8598E"/>
    <w:rsid w:val="00E86114"/>
    <w:rsid w:val="00E868DF"/>
    <w:rsid w:val="00E87A16"/>
    <w:rsid w:val="00E90478"/>
    <w:rsid w:val="00E911DE"/>
    <w:rsid w:val="00E92079"/>
    <w:rsid w:val="00E92158"/>
    <w:rsid w:val="00E9273D"/>
    <w:rsid w:val="00E93208"/>
    <w:rsid w:val="00E93DE4"/>
    <w:rsid w:val="00E93EA5"/>
    <w:rsid w:val="00E954A9"/>
    <w:rsid w:val="00E9754C"/>
    <w:rsid w:val="00EA166E"/>
    <w:rsid w:val="00EA271E"/>
    <w:rsid w:val="00EA32A8"/>
    <w:rsid w:val="00EA4023"/>
    <w:rsid w:val="00EA4BB3"/>
    <w:rsid w:val="00EA5709"/>
    <w:rsid w:val="00EA6BA8"/>
    <w:rsid w:val="00EA6C49"/>
    <w:rsid w:val="00EA6EE5"/>
    <w:rsid w:val="00EB2248"/>
    <w:rsid w:val="00EB4CA9"/>
    <w:rsid w:val="00EB52B3"/>
    <w:rsid w:val="00EB5601"/>
    <w:rsid w:val="00EB5B19"/>
    <w:rsid w:val="00EC009C"/>
    <w:rsid w:val="00EC2C8C"/>
    <w:rsid w:val="00EC37CB"/>
    <w:rsid w:val="00EC3C02"/>
    <w:rsid w:val="00EC505E"/>
    <w:rsid w:val="00EC5405"/>
    <w:rsid w:val="00EC55AF"/>
    <w:rsid w:val="00EC5E74"/>
    <w:rsid w:val="00EC689E"/>
    <w:rsid w:val="00ED0E0A"/>
    <w:rsid w:val="00ED16E9"/>
    <w:rsid w:val="00ED3403"/>
    <w:rsid w:val="00ED3A46"/>
    <w:rsid w:val="00ED5E2E"/>
    <w:rsid w:val="00EE142A"/>
    <w:rsid w:val="00EE1F1A"/>
    <w:rsid w:val="00EE488F"/>
    <w:rsid w:val="00EE533B"/>
    <w:rsid w:val="00EE7CCC"/>
    <w:rsid w:val="00EF0ED2"/>
    <w:rsid w:val="00EF226B"/>
    <w:rsid w:val="00EF403F"/>
    <w:rsid w:val="00F00E93"/>
    <w:rsid w:val="00F0324F"/>
    <w:rsid w:val="00F0607E"/>
    <w:rsid w:val="00F06DFE"/>
    <w:rsid w:val="00F116B7"/>
    <w:rsid w:val="00F1211B"/>
    <w:rsid w:val="00F14360"/>
    <w:rsid w:val="00F14DA2"/>
    <w:rsid w:val="00F207C8"/>
    <w:rsid w:val="00F2151B"/>
    <w:rsid w:val="00F2272E"/>
    <w:rsid w:val="00F2333D"/>
    <w:rsid w:val="00F2347C"/>
    <w:rsid w:val="00F279A7"/>
    <w:rsid w:val="00F30491"/>
    <w:rsid w:val="00F304EE"/>
    <w:rsid w:val="00F306A9"/>
    <w:rsid w:val="00F30A5A"/>
    <w:rsid w:val="00F30B45"/>
    <w:rsid w:val="00F31D59"/>
    <w:rsid w:val="00F32B67"/>
    <w:rsid w:val="00F32E7B"/>
    <w:rsid w:val="00F34059"/>
    <w:rsid w:val="00F34167"/>
    <w:rsid w:val="00F3786E"/>
    <w:rsid w:val="00F41D6B"/>
    <w:rsid w:val="00F42672"/>
    <w:rsid w:val="00F42A1C"/>
    <w:rsid w:val="00F43A60"/>
    <w:rsid w:val="00F51DE9"/>
    <w:rsid w:val="00F53917"/>
    <w:rsid w:val="00F54356"/>
    <w:rsid w:val="00F54D2B"/>
    <w:rsid w:val="00F55323"/>
    <w:rsid w:val="00F56763"/>
    <w:rsid w:val="00F62CBA"/>
    <w:rsid w:val="00F62DE7"/>
    <w:rsid w:val="00F62F46"/>
    <w:rsid w:val="00F63964"/>
    <w:rsid w:val="00F63ECF"/>
    <w:rsid w:val="00F64930"/>
    <w:rsid w:val="00F65BD6"/>
    <w:rsid w:val="00F66411"/>
    <w:rsid w:val="00F67795"/>
    <w:rsid w:val="00F70410"/>
    <w:rsid w:val="00F70DDD"/>
    <w:rsid w:val="00F71783"/>
    <w:rsid w:val="00F72153"/>
    <w:rsid w:val="00F73895"/>
    <w:rsid w:val="00F74244"/>
    <w:rsid w:val="00F7483C"/>
    <w:rsid w:val="00F76662"/>
    <w:rsid w:val="00F77555"/>
    <w:rsid w:val="00F77859"/>
    <w:rsid w:val="00F81A36"/>
    <w:rsid w:val="00F820FB"/>
    <w:rsid w:val="00F822C0"/>
    <w:rsid w:val="00F825F1"/>
    <w:rsid w:val="00F82F66"/>
    <w:rsid w:val="00F83E4F"/>
    <w:rsid w:val="00F83FC5"/>
    <w:rsid w:val="00F85835"/>
    <w:rsid w:val="00F87651"/>
    <w:rsid w:val="00F90ED4"/>
    <w:rsid w:val="00F91812"/>
    <w:rsid w:val="00F925E6"/>
    <w:rsid w:val="00F92EA7"/>
    <w:rsid w:val="00F931AA"/>
    <w:rsid w:val="00F93292"/>
    <w:rsid w:val="00F9393B"/>
    <w:rsid w:val="00F94BFB"/>
    <w:rsid w:val="00F9713F"/>
    <w:rsid w:val="00F9716F"/>
    <w:rsid w:val="00F9764C"/>
    <w:rsid w:val="00FA0D2D"/>
    <w:rsid w:val="00FA12E8"/>
    <w:rsid w:val="00FA28B2"/>
    <w:rsid w:val="00FA2B81"/>
    <w:rsid w:val="00FA4855"/>
    <w:rsid w:val="00FA6185"/>
    <w:rsid w:val="00FA7838"/>
    <w:rsid w:val="00FA7A37"/>
    <w:rsid w:val="00FB114A"/>
    <w:rsid w:val="00FB2C6F"/>
    <w:rsid w:val="00FB2D57"/>
    <w:rsid w:val="00FB35F1"/>
    <w:rsid w:val="00FB3D48"/>
    <w:rsid w:val="00FB3EB2"/>
    <w:rsid w:val="00FB65A6"/>
    <w:rsid w:val="00FC5DA3"/>
    <w:rsid w:val="00FC6253"/>
    <w:rsid w:val="00FC6A82"/>
    <w:rsid w:val="00FC6DC8"/>
    <w:rsid w:val="00FC6E65"/>
    <w:rsid w:val="00FD725F"/>
    <w:rsid w:val="00FD75D9"/>
    <w:rsid w:val="00FE1F86"/>
    <w:rsid w:val="00FE49A9"/>
    <w:rsid w:val="00FE6876"/>
    <w:rsid w:val="00FF14C1"/>
    <w:rsid w:val="00FF15B2"/>
    <w:rsid w:val="00FF1C05"/>
    <w:rsid w:val="00FF2368"/>
    <w:rsid w:val="00FF3ED0"/>
    <w:rsid w:val="00FF4E38"/>
    <w:rsid w:val="00FF7042"/>
    <w:rsid w:val="00FF76DC"/>
    <w:rsid w:val="26FB454C"/>
    <w:rsid w:val="41DED846"/>
    <w:rsid w:val="635A9142"/>
    <w:rsid w:val="7FBAB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;"/>
  <w14:docId w14:val="31FFF898"/>
  <w15:docId w15:val="{D55A1338-CF88-4167-B0C1-6AE95653E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45A4"/>
    <w:rPr>
      <w:sz w:val="24"/>
      <w:szCs w:val="24"/>
      <w:lang w:val="fr-FR" w:eastAsia="fr-FR"/>
    </w:rPr>
  </w:style>
  <w:style w:type="paragraph" w:styleId="Titre1">
    <w:name w:val="heading 1"/>
    <w:basedOn w:val="Normal"/>
    <w:next w:val="Corpsdetexte"/>
    <w:qFormat/>
    <w:rsid w:val="00C84A22"/>
    <w:pPr>
      <w:keepNext/>
      <w:numPr>
        <w:numId w:val="1"/>
      </w:numPr>
      <w:shd w:val="clear" w:color="auto" w:fill="1F497D" w:themeFill="text2"/>
      <w:tabs>
        <w:tab w:val="right" w:pos="8789"/>
      </w:tabs>
      <w:spacing w:before="240" w:after="120"/>
      <w:ind w:left="431" w:hanging="431"/>
      <w:outlineLvl w:val="0"/>
    </w:pPr>
    <w:rPr>
      <w:rFonts w:ascii="Trebuchet MS" w:hAnsi="Trebuchet MS" w:cs="Arial"/>
      <w:b/>
      <w:bCs/>
      <w:color w:val="FFFFFF" w:themeColor="background1"/>
      <w:kern w:val="32"/>
      <w:sz w:val="28"/>
      <w:szCs w:val="32"/>
    </w:rPr>
  </w:style>
  <w:style w:type="paragraph" w:styleId="Titre2">
    <w:name w:val="heading 2"/>
    <w:basedOn w:val="Normal"/>
    <w:next w:val="Corpsdetexte"/>
    <w:link w:val="Titre2Car"/>
    <w:qFormat/>
    <w:rsid w:val="001D79A8"/>
    <w:pPr>
      <w:keepNext/>
      <w:numPr>
        <w:ilvl w:val="1"/>
        <w:numId w:val="1"/>
      </w:numPr>
      <w:shd w:val="clear" w:color="auto" w:fill="0070C0"/>
      <w:spacing w:before="120" w:after="120"/>
      <w:ind w:left="720" w:hanging="578"/>
      <w:outlineLvl w:val="1"/>
    </w:pPr>
    <w:rPr>
      <w:rFonts w:ascii="Trebuchet MS" w:hAnsi="Trebuchet MS" w:cs="Arial"/>
      <w:b/>
      <w:bCs/>
      <w:iCs/>
      <w:color w:val="FFFFFF" w:themeColor="background1"/>
      <w:sz w:val="26"/>
      <w:szCs w:val="28"/>
    </w:rPr>
  </w:style>
  <w:style w:type="paragraph" w:styleId="Titre3">
    <w:name w:val="heading 3"/>
    <w:basedOn w:val="Normal"/>
    <w:next w:val="Corpsdetexte"/>
    <w:link w:val="Titre3Car"/>
    <w:qFormat/>
    <w:rsid w:val="007E495B"/>
    <w:pPr>
      <w:keepNext/>
      <w:keepLines/>
      <w:numPr>
        <w:ilvl w:val="2"/>
        <w:numId w:val="1"/>
      </w:numPr>
      <w:shd w:val="clear" w:color="auto" w:fill="8DB3E2" w:themeFill="text2" w:themeFillTint="66"/>
      <w:spacing w:before="80" w:after="80"/>
      <w:ind w:left="721" w:hanging="437"/>
      <w:outlineLvl w:val="2"/>
    </w:pPr>
    <w:rPr>
      <w:rFonts w:ascii="Trebuchet MS" w:eastAsiaTheme="majorEastAsia" w:hAnsi="Trebuchet MS" w:cstheme="majorBidi"/>
      <w:b/>
      <w:bCs/>
      <w:color w:val="FFFFFF" w:themeColor="background1"/>
    </w:rPr>
  </w:style>
  <w:style w:type="paragraph" w:styleId="Titre4">
    <w:name w:val="heading 4"/>
    <w:basedOn w:val="Normal"/>
    <w:next w:val="Normal"/>
    <w:link w:val="Titre4Car"/>
    <w:semiHidden/>
    <w:unhideWhenUsed/>
    <w:qFormat/>
    <w:rsid w:val="0029509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semiHidden/>
    <w:unhideWhenUsed/>
    <w:qFormat/>
    <w:rsid w:val="0029509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semiHidden/>
    <w:unhideWhenUsed/>
    <w:qFormat/>
    <w:rsid w:val="0029509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semiHidden/>
    <w:unhideWhenUsed/>
    <w:qFormat/>
    <w:rsid w:val="0029509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semiHidden/>
    <w:unhideWhenUsed/>
    <w:qFormat/>
    <w:rsid w:val="0029509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semiHidden/>
    <w:unhideWhenUsed/>
    <w:qFormat/>
    <w:rsid w:val="0029509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rsid w:val="00B15933"/>
    <w:pPr>
      <w:spacing w:after="60"/>
      <w:ind w:left="284"/>
      <w:jc w:val="both"/>
    </w:pPr>
    <w:rPr>
      <w:rFonts w:asciiTheme="minorHAnsi" w:hAnsiTheme="minorHAnsi"/>
      <w:sz w:val="22"/>
    </w:rPr>
  </w:style>
  <w:style w:type="paragraph" w:styleId="En-tte">
    <w:name w:val="header"/>
    <w:basedOn w:val="Normal"/>
    <w:rsid w:val="001D79A8"/>
    <w:pPr>
      <w:tabs>
        <w:tab w:val="center" w:pos="4536"/>
        <w:tab w:val="right" w:pos="9072"/>
      </w:tabs>
      <w:jc w:val="center"/>
    </w:pPr>
    <w:rPr>
      <w:rFonts w:ascii="Calibri" w:hAnsi="Calibri"/>
      <w:b/>
      <w:color w:val="002060"/>
      <w:sz w:val="22"/>
      <w:szCs w:val="20"/>
    </w:rPr>
  </w:style>
  <w:style w:type="paragraph" w:styleId="Pieddepage">
    <w:name w:val="footer"/>
    <w:basedOn w:val="Normal"/>
    <w:rsid w:val="001D79A8"/>
    <w:pPr>
      <w:tabs>
        <w:tab w:val="center" w:pos="4536"/>
        <w:tab w:val="right" w:pos="9072"/>
      </w:tabs>
      <w:jc w:val="center"/>
    </w:pPr>
    <w:rPr>
      <w:rFonts w:ascii="Calibri" w:hAnsi="Calibri"/>
      <w:b/>
      <w:color w:val="002060"/>
      <w:szCs w:val="20"/>
    </w:rPr>
  </w:style>
  <w:style w:type="paragraph" w:styleId="Textedebulles">
    <w:name w:val="Balloon Text"/>
    <w:basedOn w:val="Normal"/>
    <w:link w:val="TextedebullesCar"/>
    <w:rsid w:val="00492523"/>
    <w:rPr>
      <w:rFonts w:ascii="Tahoma" w:hAnsi="Tahoma" w:cs="Tahoma"/>
      <w:sz w:val="16"/>
      <w:szCs w:val="16"/>
    </w:rPr>
  </w:style>
  <w:style w:type="paragraph" w:customStyle="1" w:styleId="Images">
    <w:name w:val="Images"/>
    <w:basedOn w:val="Corpsdetexte"/>
    <w:next w:val="Corpsdetexte"/>
    <w:rsid w:val="00A65D68"/>
    <w:pPr>
      <w:jc w:val="center"/>
    </w:pPr>
  </w:style>
  <w:style w:type="character" w:customStyle="1" w:styleId="TextedebullesCar">
    <w:name w:val="Texte de bulles Car"/>
    <w:basedOn w:val="Policepardfaut"/>
    <w:link w:val="Textedebulles"/>
    <w:rsid w:val="00492523"/>
    <w:rPr>
      <w:rFonts w:ascii="Tahoma" w:hAnsi="Tahoma" w:cs="Tahoma"/>
      <w:sz w:val="16"/>
      <w:szCs w:val="16"/>
      <w:lang w:val="fr-FR" w:eastAsia="fr-FR"/>
    </w:rPr>
  </w:style>
  <w:style w:type="table" w:styleId="Grilledutableau">
    <w:name w:val="Table Grid"/>
    <w:basedOn w:val="TableauNormal"/>
    <w:uiPriority w:val="59"/>
    <w:rsid w:val="007A46E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re">
    <w:name w:val="Title"/>
    <w:basedOn w:val="Normal"/>
    <w:next w:val="Normal"/>
    <w:link w:val="TitreCar"/>
    <w:qFormat/>
    <w:rsid w:val="00C84A22"/>
    <w:pPr>
      <w:spacing w:after="300"/>
      <w:contextualSpacing/>
    </w:pPr>
    <w:rPr>
      <w:rFonts w:ascii="Trebuchet MS" w:eastAsiaTheme="majorEastAsia" w:hAnsi="Trebuchet MS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C84A22"/>
    <w:rPr>
      <w:rFonts w:ascii="Trebuchet MS" w:eastAsiaTheme="majorEastAsia" w:hAnsi="Trebuchet MS" w:cstheme="majorBidi"/>
      <w:color w:val="17365D" w:themeColor="text2" w:themeShade="BF"/>
      <w:spacing w:val="5"/>
      <w:kern w:val="28"/>
      <w:sz w:val="52"/>
      <w:szCs w:val="52"/>
      <w:lang w:val="fr-FR" w:eastAsia="fr-FR"/>
    </w:rPr>
  </w:style>
  <w:style w:type="character" w:customStyle="1" w:styleId="Titre3Car">
    <w:name w:val="Titre 3 Car"/>
    <w:basedOn w:val="Policepardfaut"/>
    <w:link w:val="Titre3"/>
    <w:rsid w:val="007E495B"/>
    <w:rPr>
      <w:rFonts w:ascii="Trebuchet MS" w:eastAsiaTheme="majorEastAsia" w:hAnsi="Trebuchet MS" w:cstheme="majorBidi"/>
      <w:b/>
      <w:bCs/>
      <w:color w:val="FFFFFF" w:themeColor="background1"/>
      <w:sz w:val="24"/>
      <w:szCs w:val="24"/>
      <w:shd w:val="clear" w:color="auto" w:fill="8DB3E2" w:themeFill="text2" w:themeFillTint="66"/>
      <w:lang w:val="fr-FR" w:eastAsia="fr-FR"/>
    </w:rPr>
  </w:style>
  <w:style w:type="character" w:customStyle="1" w:styleId="Titre4Car">
    <w:name w:val="Titre 4 Car"/>
    <w:basedOn w:val="Policepardfaut"/>
    <w:link w:val="Titre4"/>
    <w:semiHidden/>
    <w:rsid w:val="0029509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fr-FR" w:eastAsia="fr-FR"/>
    </w:rPr>
  </w:style>
  <w:style w:type="character" w:customStyle="1" w:styleId="Titre5Car">
    <w:name w:val="Titre 5 Car"/>
    <w:basedOn w:val="Policepardfaut"/>
    <w:link w:val="Titre5"/>
    <w:semiHidden/>
    <w:rsid w:val="0029509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 w:eastAsia="fr-FR"/>
    </w:rPr>
  </w:style>
  <w:style w:type="character" w:customStyle="1" w:styleId="Titre6Car">
    <w:name w:val="Titre 6 Car"/>
    <w:basedOn w:val="Policepardfaut"/>
    <w:link w:val="Titre6"/>
    <w:semiHidden/>
    <w:rsid w:val="00295091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fr-FR" w:eastAsia="fr-FR"/>
    </w:rPr>
  </w:style>
  <w:style w:type="character" w:customStyle="1" w:styleId="Titre7Car">
    <w:name w:val="Titre 7 Car"/>
    <w:basedOn w:val="Policepardfaut"/>
    <w:link w:val="Titre7"/>
    <w:semiHidden/>
    <w:rsid w:val="00295091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fr-FR" w:eastAsia="fr-FR"/>
    </w:rPr>
  </w:style>
  <w:style w:type="character" w:customStyle="1" w:styleId="Titre8Car">
    <w:name w:val="Titre 8 Car"/>
    <w:basedOn w:val="Policepardfaut"/>
    <w:link w:val="Titre8"/>
    <w:semiHidden/>
    <w:rsid w:val="00295091"/>
    <w:rPr>
      <w:rFonts w:asciiTheme="majorHAnsi" w:eastAsiaTheme="majorEastAsia" w:hAnsiTheme="majorHAnsi" w:cstheme="majorBidi"/>
      <w:color w:val="404040" w:themeColor="text1" w:themeTint="BF"/>
      <w:lang w:val="fr-FR" w:eastAsia="fr-FR"/>
    </w:rPr>
  </w:style>
  <w:style w:type="character" w:customStyle="1" w:styleId="Titre9Car">
    <w:name w:val="Titre 9 Car"/>
    <w:basedOn w:val="Policepardfaut"/>
    <w:link w:val="Titre9"/>
    <w:semiHidden/>
    <w:rsid w:val="00295091"/>
    <w:rPr>
      <w:rFonts w:asciiTheme="majorHAnsi" w:eastAsiaTheme="majorEastAsia" w:hAnsiTheme="majorHAnsi" w:cstheme="majorBidi"/>
      <w:i/>
      <w:iCs/>
      <w:color w:val="404040" w:themeColor="text1" w:themeTint="BF"/>
      <w:lang w:val="fr-FR" w:eastAsia="fr-FR"/>
    </w:rPr>
  </w:style>
  <w:style w:type="character" w:styleId="Lienhypertexte">
    <w:name w:val="Hyperlink"/>
    <w:basedOn w:val="Policepardfaut"/>
    <w:uiPriority w:val="99"/>
    <w:rsid w:val="007C45A4"/>
    <w:rPr>
      <w:color w:val="0000FF" w:themeColor="hyperlink"/>
      <w:u w:val="single"/>
    </w:rPr>
  </w:style>
  <w:style w:type="table" w:styleId="Trameclaire-Accent1">
    <w:name w:val="Light Shading Accent 1"/>
    <w:basedOn w:val="TableauNormal"/>
    <w:uiPriority w:val="60"/>
    <w:rsid w:val="00505A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En-tte2">
    <w:name w:val="En-tête 2"/>
    <w:basedOn w:val="En-tte"/>
    <w:qFormat/>
    <w:rsid w:val="00F1211B"/>
    <w:rPr>
      <w:b w:val="0"/>
    </w:rPr>
  </w:style>
  <w:style w:type="paragraph" w:customStyle="1" w:styleId="Pieddepage2">
    <w:name w:val="Pied de page 2"/>
    <w:basedOn w:val="Pieddepage"/>
    <w:qFormat/>
    <w:rsid w:val="001D79A8"/>
    <w:rPr>
      <w:b w:val="0"/>
      <w:sz w:val="16"/>
    </w:rPr>
  </w:style>
  <w:style w:type="paragraph" w:customStyle="1" w:styleId="Exemple">
    <w:name w:val="Exemple"/>
    <w:basedOn w:val="Corpsdetexte"/>
    <w:qFormat/>
    <w:rsid w:val="00267198"/>
    <w:pPr>
      <w:jc w:val="left"/>
    </w:pPr>
    <w:rPr>
      <w:b/>
    </w:rPr>
  </w:style>
  <w:style w:type="character" w:customStyle="1" w:styleId="Titre2Car">
    <w:name w:val="Titre 2 Car"/>
    <w:basedOn w:val="Policepardfaut"/>
    <w:link w:val="Titre2"/>
    <w:rsid w:val="001B4332"/>
    <w:rPr>
      <w:rFonts w:ascii="Trebuchet MS" w:hAnsi="Trebuchet MS" w:cs="Arial"/>
      <w:b/>
      <w:bCs/>
      <w:iCs/>
      <w:color w:val="FFFFFF" w:themeColor="background1"/>
      <w:sz w:val="26"/>
      <w:szCs w:val="28"/>
      <w:shd w:val="clear" w:color="auto" w:fill="0070C0"/>
      <w:lang w:val="fr-FR" w:eastAsia="fr-FR"/>
    </w:rPr>
  </w:style>
  <w:style w:type="character" w:customStyle="1" w:styleId="CorpsdetexteCar">
    <w:name w:val="Corps de texte Car"/>
    <w:basedOn w:val="Policepardfaut"/>
    <w:link w:val="Corpsdetexte"/>
    <w:rsid w:val="001B4332"/>
    <w:rPr>
      <w:rFonts w:asciiTheme="minorHAnsi" w:hAnsiTheme="minorHAnsi"/>
      <w:sz w:val="22"/>
      <w:szCs w:val="24"/>
      <w:lang w:val="fr-FR" w:eastAsia="fr-FR"/>
    </w:rPr>
  </w:style>
  <w:style w:type="paragraph" w:customStyle="1" w:styleId="Corpsdetextemasqu">
    <w:name w:val="Corps de texte masqué"/>
    <w:basedOn w:val="Corpsdetexte"/>
    <w:qFormat/>
    <w:rsid w:val="006C1F15"/>
    <w:pPr>
      <w:ind w:left="0"/>
      <w:jc w:val="center"/>
    </w:pPr>
    <w:rPr>
      <w:vanish/>
      <w:color w:val="C0504D" w:themeColor="accent2"/>
    </w:rPr>
  </w:style>
  <w:style w:type="character" w:styleId="Textedelespacerserv">
    <w:name w:val="Placeholder Text"/>
    <w:basedOn w:val="Policepardfaut"/>
    <w:uiPriority w:val="99"/>
    <w:semiHidden/>
    <w:rsid w:val="006C386C"/>
    <w:rPr>
      <w:color w:val="808080"/>
    </w:rPr>
  </w:style>
  <w:style w:type="table" w:styleId="Listeclaire-Accent5">
    <w:name w:val="Light List Accent 5"/>
    <w:basedOn w:val="TableauNormal"/>
    <w:uiPriority w:val="61"/>
    <w:rsid w:val="00BE518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1">
    <w:name w:val="Light List Accent 1"/>
    <w:basedOn w:val="TableauNormal"/>
    <w:uiPriority w:val="61"/>
    <w:rsid w:val="00E849E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ramemoyenne1-Accent1">
    <w:name w:val="Medium Shading 1 Accent 1"/>
    <w:basedOn w:val="TableauNormal"/>
    <w:uiPriority w:val="63"/>
    <w:rsid w:val="0026727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aragraphedeliste">
    <w:name w:val="List Paragraph"/>
    <w:basedOn w:val="Normal"/>
    <w:uiPriority w:val="34"/>
    <w:qFormat/>
    <w:rsid w:val="004B6397"/>
    <w:pPr>
      <w:spacing w:after="200" w:line="288" w:lineRule="auto"/>
      <w:ind w:left="720"/>
      <w:contextualSpacing/>
    </w:pPr>
    <w:rPr>
      <w:rFonts w:asciiTheme="minorHAnsi" w:eastAsiaTheme="minorEastAsia" w:hAnsiTheme="minorHAnsi" w:cstheme="minorBidi"/>
      <w:i/>
      <w:iCs/>
      <w:sz w:val="20"/>
      <w:szCs w:val="20"/>
      <w:lang w:val="fr-CH" w:eastAsia="en-US"/>
    </w:rPr>
  </w:style>
  <w:style w:type="character" w:styleId="lev">
    <w:name w:val="Strong"/>
    <w:uiPriority w:val="22"/>
    <w:qFormat/>
    <w:rsid w:val="004B6397"/>
    <w:rPr>
      <w:b/>
      <w:bCs/>
      <w:spacing w:val="0"/>
    </w:rPr>
  </w:style>
  <w:style w:type="paragraph" w:styleId="Lgende">
    <w:name w:val="caption"/>
    <w:basedOn w:val="Normal"/>
    <w:next w:val="Normal"/>
    <w:uiPriority w:val="35"/>
    <w:unhideWhenUsed/>
    <w:qFormat/>
    <w:rsid w:val="00877596"/>
    <w:pPr>
      <w:spacing w:after="200" w:line="288" w:lineRule="auto"/>
    </w:pPr>
    <w:rPr>
      <w:rFonts w:asciiTheme="minorHAnsi" w:eastAsiaTheme="minorEastAsia" w:hAnsiTheme="minorHAnsi" w:cstheme="minorBidi"/>
      <w:b/>
      <w:bCs/>
      <w:i/>
      <w:iCs/>
      <w:color w:val="1F497D" w:themeColor="text2"/>
      <w:sz w:val="18"/>
      <w:szCs w:val="18"/>
      <w:lang w:val="fr-CH" w:eastAsia="en-US"/>
    </w:rPr>
  </w:style>
  <w:style w:type="paragraph" w:styleId="Sansinterligne">
    <w:name w:val="No Spacing"/>
    <w:basedOn w:val="Normal"/>
    <w:link w:val="SansinterligneCar"/>
    <w:uiPriority w:val="1"/>
    <w:qFormat/>
    <w:rsid w:val="00213FDE"/>
    <w:rPr>
      <w:rFonts w:asciiTheme="minorHAnsi" w:eastAsiaTheme="minorEastAsia" w:hAnsiTheme="minorHAnsi" w:cstheme="minorBidi"/>
      <w:i/>
      <w:iCs/>
      <w:sz w:val="20"/>
      <w:szCs w:val="20"/>
      <w:lang w:val="fr-CH" w:eastAsia="en-US"/>
    </w:rPr>
  </w:style>
  <w:style w:type="paragraph" w:styleId="NormalWeb">
    <w:name w:val="Normal (Web)"/>
    <w:basedOn w:val="Normal"/>
    <w:uiPriority w:val="99"/>
    <w:unhideWhenUsed/>
    <w:rsid w:val="00213FDE"/>
    <w:pPr>
      <w:spacing w:before="100" w:beforeAutospacing="1" w:after="100" w:afterAutospacing="1"/>
    </w:pPr>
    <w:rPr>
      <w:rFonts w:eastAsiaTheme="minorEastAsia"/>
      <w:lang w:val="fr-CH" w:eastAsia="fr-CH"/>
    </w:rPr>
  </w:style>
  <w:style w:type="paragraph" w:customStyle="1" w:styleId="MasquCorpsdetexte">
    <w:name w:val="Masqué (Corps de texte)"/>
    <w:basedOn w:val="Corpsdetexte"/>
    <w:link w:val="MasquCorpsdetexteCar"/>
    <w:rsid w:val="00E45D37"/>
    <w:pPr>
      <w:spacing w:after="120"/>
    </w:pPr>
    <w:rPr>
      <w:b/>
      <w:vanish/>
      <w:color w:val="FF0000"/>
      <w:sz w:val="24"/>
    </w:rPr>
  </w:style>
  <w:style w:type="character" w:customStyle="1" w:styleId="MasquCorpsdetexteCar">
    <w:name w:val="Masqué (Corps de texte) Car"/>
    <w:basedOn w:val="CorpsdetexteCar"/>
    <w:link w:val="MasquCorpsdetexte"/>
    <w:rsid w:val="00E45D37"/>
    <w:rPr>
      <w:rFonts w:asciiTheme="minorHAnsi" w:hAnsiTheme="minorHAnsi"/>
      <w:b/>
      <w:vanish/>
      <w:color w:val="FF0000"/>
      <w:sz w:val="24"/>
      <w:szCs w:val="24"/>
      <w:lang w:val="fr-FR" w:eastAsia="fr-FR"/>
    </w:rPr>
  </w:style>
  <w:style w:type="table" w:styleId="TableauGrille4-Accentuation1">
    <w:name w:val="Grid Table 4 Accent 1"/>
    <w:basedOn w:val="TableauNormal"/>
    <w:uiPriority w:val="49"/>
    <w:rsid w:val="003A458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SansinterligneCar">
    <w:name w:val="Sans interligne Car"/>
    <w:basedOn w:val="Policepardfaut"/>
    <w:link w:val="Sansinterligne"/>
    <w:uiPriority w:val="1"/>
    <w:rsid w:val="0049313F"/>
    <w:rPr>
      <w:rFonts w:asciiTheme="minorHAnsi" w:eastAsiaTheme="minorEastAsia" w:hAnsiTheme="minorHAnsi" w:cstheme="minorBidi"/>
      <w:i/>
      <w:iCs/>
      <w:lang w:eastAsia="en-US"/>
    </w:rPr>
  </w:style>
  <w:style w:type="character" w:styleId="Lienhypertextesuivivisit">
    <w:name w:val="FollowedHyperlink"/>
    <w:basedOn w:val="Policepardfaut"/>
    <w:semiHidden/>
    <w:unhideWhenUsed/>
    <w:rsid w:val="00703C27"/>
    <w:rPr>
      <w:color w:val="800080" w:themeColor="followed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03C27"/>
    <w:pPr>
      <w:keepLines/>
      <w:numPr>
        <w:numId w:val="0"/>
      </w:numPr>
      <w:shd w:val="clear" w:color="auto" w:fill="auto"/>
      <w:tabs>
        <w:tab w:val="clear" w:pos="8789"/>
      </w:tabs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lang w:val="fr-CH" w:eastAsia="fr-CH"/>
    </w:rPr>
  </w:style>
  <w:style w:type="paragraph" w:styleId="TM2">
    <w:name w:val="toc 2"/>
    <w:basedOn w:val="Normal"/>
    <w:next w:val="Normal"/>
    <w:autoRedefine/>
    <w:uiPriority w:val="39"/>
    <w:unhideWhenUsed/>
    <w:rsid w:val="00703C27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fr-CH"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703C27"/>
    <w:pPr>
      <w:spacing w:after="100" w:line="259" w:lineRule="auto"/>
    </w:pPr>
    <w:rPr>
      <w:rFonts w:asciiTheme="minorHAnsi" w:eastAsiaTheme="minorEastAsia" w:hAnsiTheme="minorHAnsi"/>
      <w:sz w:val="22"/>
      <w:szCs w:val="22"/>
      <w:lang w:val="fr-CH" w:eastAsia="fr-CH"/>
    </w:rPr>
  </w:style>
  <w:style w:type="paragraph" w:styleId="TM3">
    <w:name w:val="toc 3"/>
    <w:basedOn w:val="Normal"/>
    <w:next w:val="Normal"/>
    <w:autoRedefine/>
    <w:uiPriority w:val="39"/>
    <w:unhideWhenUsed/>
    <w:rsid w:val="00703C27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fr-CH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Diego.PINTO-TOMAZ@cpnv.ch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Rui-Miguel.MONTEIRO-PEREIRA@cpnv.ch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Nuno.RIBEIRO-PEREIRA@cpnv.ch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phael.favre\AppData\Roaming\Microsoft\Templates\Mod&#232;le%20CPNV%20IE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4F2E59B795E49EB91066B89408AE8A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D35373-A24F-4F8C-9F46-0EA673430EBC}"/>
      </w:docPartPr>
      <w:docPartBody>
        <w:p w:rsidR="004743BE" w:rsidRDefault="00DB0F88" w:rsidP="00DB0F88">
          <w:pPr>
            <w:pStyle w:val="84F2E59B795E49EB91066B89408AE8A2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6A5E878E92CF4665BB920AE3E143AAA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80D40F2-0683-4543-83F9-5C04C07D7BB7}"/>
      </w:docPartPr>
      <w:docPartBody>
        <w:p w:rsidR="004743BE" w:rsidRDefault="00DB0F88" w:rsidP="00DB0F88">
          <w:pPr>
            <w:pStyle w:val="6A5E878E92CF4665BB920AE3E143AAA5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fr-FR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F88"/>
    <w:rsid w:val="004743BE"/>
    <w:rsid w:val="00DB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4F2E59B795E49EB91066B89408AE8A2">
    <w:name w:val="84F2E59B795E49EB91066B89408AE8A2"/>
    <w:rsid w:val="00DB0F88"/>
  </w:style>
  <w:style w:type="paragraph" w:customStyle="1" w:styleId="6A5E878E92CF4665BB920AE3E143AAA5">
    <w:name w:val="6A5E878E92CF4665BB920AE3E143AAA5"/>
    <w:rsid w:val="00DB0F88"/>
  </w:style>
  <w:style w:type="paragraph" w:customStyle="1" w:styleId="B39EAE26DDD1440EAA6AF18ECF683122">
    <w:name w:val="B39EAE26DDD1440EAA6AF18ECF683122"/>
    <w:rsid w:val="00DB0F88"/>
  </w:style>
  <w:style w:type="paragraph" w:customStyle="1" w:styleId="546079FB008241998E5FD7B2B35598BA">
    <w:name w:val="546079FB008241998E5FD7B2B35598BA"/>
    <w:rsid w:val="00DB0F88"/>
  </w:style>
  <w:style w:type="paragraph" w:customStyle="1" w:styleId="EA532B5DCBEA47899E79BB1B1E208D46">
    <w:name w:val="EA532B5DCBEA47899E79BB1B1E208D46"/>
    <w:rsid w:val="00DB0F88"/>
  </w:style>
  <w:style w:type="paragraph" w:customStyle="1" w:styleId="545FB30CBD3642BB9D3D3514BECC5881">
    <w:name w:val="545FB30CBD3642BB9D3D3514BECC5881"/>
    <w:rsid w:val="00DB0F88"/>
  </w:style>
  <w:style w:type="paragraph" w:customStyle="1" w:styleId="154308DD01174D13BF1BACCA8A6FE7EE">
    <w:name w:val="154308DD01174D13BF1BACCA8A6FE7EE"/>
    <w:rsid w:val="00DB0F88"/>
  </w:style>
  <w:style w:type="paragraph" w:customStyle="1" w:styleId="319F666891E749588053DEBE6FAA81C6">
    <w:name w:val="319F666891E749588053DEBE6FAA81C6"/>
    <w:rsid w:val="00DB0F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1F52C038504E48912817121C3B4C1E" ma:contentTypeVersion="2" ma:contentTypeDescription="Crée un document." ma:contentTypeScope="" ma:versionID="848bb46b6c0a625f807a054112ab1cd2">
  <xsd:schema xmlns:xsd="http://www.w3.org/2001/XMLSchema" xmlns:xs="http://www.w3.org/2001/XMLSchema" xmlns:p="http://schemas.microsoft.com/office/2006/metadata/properties" xmlns:ns2="13a2a237-55da-4886-9f92-da16ebb4ecbb" targetNamespace="http://schemas.microsoft.com/office/2006/metadata/properties" ma:root="true" ma:fieldsID="78a73ad94045ee9f5cf663983b339d60" ns2:_="">
    <xsd:import namespace="13a2a237-55da-4886-9f92-da16ebb4ec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a2a237-55da-4886-9f92-da16ebb4ec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BB5BAE-FEC4-463F-AC85-60132D97FF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EA75DC-8D52-44F3-8BE7-783C89EF032E}">
  <ds:schemaRefs>
    <ds:schemaRef ds:uri="http://purl.org/dc/elements/1.1/"/>
    <ds:schemaRef ds:uri="13a2a237-55da-4886-9f92-da16ebb4ecbb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95B80D2F-9826-4FF9-9FB4-D98270B03A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a2a237-55da-4886-9f92-da16ebb4ec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5F1E905-D773-4747-B683-5E12DFA8E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CPNV IEL</Template>
  <TotalTime>1</TotalTime>
  <Pages>3</Pages>
  <Words>182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Los Sainte-Croix Concession</vt:lpstr>
    </vt:vector>
  </TitlesOfParts>
  <Company>CPNV</Company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Los Sainte-Croix Concession</dc:title>
  <dc:subject>Créepar Nuno.RIBEIRO-PEREIRA@cpnv.ch,</dc:subject>
  <dc:creator>Diego.PINTO-TOMAZ@cpnv.ch</dc:creator>
  <cp:lastModifiedBy>PINTO-TOMAZ Diego</cp:lastModifiedBy>
  <cp:revision>3</cp:revision>
  <cp:lastPrinted>2017-03-27T09:23:00Z</cp:lastPrinted>
  <dcterms:created xsi:type="dcterms:W3CDTF">2021-12-08T09:28:00Z</dcterms:created>
  <dcterms:modified xsi:type="dcterms:W3CDTF">2021-12-08T09:30:00Z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0x010100791F52C038504E48912817121C3B4C1E</vt:lpwstr>
  </property>
</Properties>
</file>